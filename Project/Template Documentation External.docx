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306FD60E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3C1A" w14:textId="77777777" w:rsidR="00526F11" w:rsidRPr="00167F32" w:rsidRDefault="00526F11" w:rsidP="00526F11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67F32">
              <w:rPr>
                <w:rFonts w:ascii="Arial Narrow" w:hAnsi="Arial Narrow" w:cs="Tahoma"/>
                <w:sz w:val="36"/>
              </w:rPr>
              <w:t>COMP6115 | COMP6115001</w:t>
            </w:r>
          </w:p>
          <w:p w14:paraId="36656A16" w14:textId="16E2C865" w:rsidR="000035F9" w:rsidRPr="00876A58" w:rsidRDefault="00526F11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167F32"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54EAC3F" w:rsidR="000035F9" w:rsidRPr="006B7267" w:rsidRDefault="00526F1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CB40B2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2024/2025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38F022B0" w:rsidR="009F37DD" w:rsidRPr="00740F48" w:rsidRDefault="00272EAA" w:rsidP="002F11B8">
      <w:pPr>
        <w:spacing w:line="360" w:lineRule="auto"/>
        <w:ind w:firstLine="360"/>
        <w:rPr>
          <w:sz w:val="28"/>
          <w:szCs w:val="28"/>
        </w:rPr>
      </w:pPr>
      <w:r>
        <w:t>TITLE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16FA1255" w:rsidR="002F11B8" w:rsidRPr="00682E72" w:rsidRDefault="00D43382" w:rsidP="002F11B8">
      <w:pPr>
        <w:pStyle w:val="ListParagraph"/>
        <w:numPr>
          <w:ilvl w:val="0"/>
          <w:numId w:val="20"/>
        </w:numPr>
        <w:spacing w:line="360" w:lineRule="auto"/>
      </w:pPr>
      <w:r>
        <w:t>etc.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4F999D39" w:rsidR="009F37DD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4C5A7D8" w14:textId="1760FACC" w:rsidR="00D43382" w:rsidRPr="00682E72" w:rsidRDefault="00D43382" w:rsidP="00D43382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81DA48F" w14:textId="43E113EE" w:rsidR="002F11B8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etc.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5E98EB7B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</w:t>
      </w:r>
      <w:r w:rsidR="00F21EB6">
        <w:t>STUDENT NAME</w:t>
      </w:r>
      <w:r>
        <w:t>&gt;</w:t>
      </w:r>
    </w:p>
    <w:p w14:paraId="4DC65843" w14:textId="3F0B50F6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&lt;2</w:t>
      </w:r>
      <w:r w:rsidRPr="002F5E84">
        <w:rPr>
          <w:vertAlign w:val="superscript"/>
        </w:rPr>
        <w:t>nd</w:t>
      </w:r>
      <w:r w:rsidRPr="00A81038">
        <w:t xml:space="preserve"> </w:t>
      </w:r>
      <w:r w:rsidR="00F21EB6">
        <w:t>STUDENT NAME</w:t>
      </w:r>
      <w:r>
        <w:t>&gt;</w:t>
      </w:r>
    </w:p>
    <w:p w14:paraId="040070FD" w14:textId="533860E4" w:rsidR="002F5E84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&lt;3</w:t>
      </w:r>
      <w:r w:rsidRPr="002F5E84">
        <w:rPr>
          <w:vertAlign w:val="superscript"/>
        </w:rPr>
        <w:t>rd</w:t>
      </w:r>
      <w:r w:rsidRPr="00A81038">
        <w:t xml:space="preserve"> </w:t>
      </w:r>
      <w:r w:rsidR="00F21EB6">
        <w:t>STUDENT NAME</w:t>
      </w:r>
      <w:r>
        <w:t>&gt;</w:t>
      </w:r>
    </w:p>
    <w:p w14:paraId="4BB5B5E4" w14:textId="488FF4B5" w:rsidR="00D43382" w:rsidRPr="00682E72" w:rsidRDefault="002F5E84" w:rsidP="00D43382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</w:t>
      </w:r>
      <w:r w:rsidR="00F21EB6">
        <w:t>STUDENT NAME</w:t>
      </w:r>
      <w:r>
        <w:t>&gt;</w:t>
      </w:r>
    </w:p>
    <w:sectPr w:rsidR="00D43382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01935" w14:textId="77777777" w:rsidR="000A2D4B" w:rsidRDefault="000A2D4B" w:rsidP="00273E4A">
      <w:r>
        <w:separator/>
      </w:r>
    </w:p>
  </w:endnote>
  <w:endnote w:type="continuationSeparator" w:id="0">
    <w:p w14:paraId="627DB6BB" w14:textId="77777777" w:rsidR="000A2D4B" w:rsidRDefault="000A2D4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09B5B" w14:textId="77777777" w:rsidR="000A2D4B" w:rsidRDefault="000A2D4B" w:rsidP="00273E4A">
      <w:r>
        <w:separator/>
      </w:r>
    </w:p>
  </w:footnote>
  <w:footnote w:type="continuationSeparator" w:id="0">
    <w:p w14:paraId="2E7854F8" w14:textId="77777777" w:rsidR="000A2D4B" w:rsidRDefault="000A2D4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2D4B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26F11"/>
    <w:rsid w:val="005314B7"/>
    <w:rsid w:val="00535DA7"/>
    <w:rsid w:val="00542033"/>
    <w:rsid w:val="005439D1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6844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Riccardo .</cp:lastModifiedBy>
  <cp:revision>344</cp:revision>
  <dcterms:created xsi:type="dcterms:W3CDTF">2017-10-20T05:51:00Z</dcterms:created>
  <dcterms:modified xsi:type="dcterms:W3CDTF">2024-08-23T04:50:00Z</dcterms:modified>
</cp:coreProperties>
</file>