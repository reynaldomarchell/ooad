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78CF8F8F" w:rsidR="00811C48" w:rsidRPr="001E7ABE" w:rsidRDefault="00EE6BCA" w:rsidP="004B6AFE">
            <w:pPr>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008D987C">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A51A739" w:rsidR="00321362" w:rsidRPr="00167F32" w:rsidRDefault="00167F32" w:rsidP="005B66A9">
            <w:pPr>
              <w:rPr>
                <w:rFonts w:asciiTheme="majorHAnsi" w:eastAsiaTheme="majorEastAsia" w:hAnsiTheme="majorHAnsi" w:cstheme="majorBidi"/>
                <w:b/>
                <w:bCs/>
                <w:iCs/>
              </w:rPr>
            </w:pPr>
            <w:r w:rsidRPr="00167F32">
              <w:rPr>
                <w:rFonts w:ascii="Arial Narrow" w:hAnsi="Arial Narrow" w:cs="Tahoma"/>
                <w:sz w:val="36"/>
              </w:rPr>
              <w:t>COMP6115 | COMP6115001</w:t>
            </w:r>
          </w:p>
          <w:p w14:paraId="36656A16" w14:textId="7DA8096A" w:rsidR="00235C36" w:rsidRPr="00167F32" w:rsidRDefault="00167F32" w:rsidP="00167F32">
            <w:pPr>
              <w:rPr>
                <w:rFonts w:asciiTheme="majorHAnsi" w:eastAsiaTheme="majorEastAsia" w:hAnsiTheme="majorHAnsi" w:cstheme="majorBidi"/>
                <w:b/>
                <w:bCs/>
                <w:iCs/>
                <w:highlight w:val="yellow"/>
              </w:rPr>
            </w:pPr>
            <w:r w:rsidRPr="00167F32">
              <w:rPr>
                <w:rFonts w:ascii="Arial Narrow" w:hAnsi="Arial Narrow" w:cs="Tahoma"/>
                <w:sz w:val="36"/>
              </w:rPr>
              <w:t>Object Oriented Analysis &amp;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5302582" w:rsidR="00F80742" w:rsidRPr="00D121E5" w:rsidRDefault="00B1664E" w:rsidP="008B08C6">
            <w:pPr>
              <w:ind w:right="480"/>
              <w:rPr>
                <w:rFonts w:ascii="Tahoma" w:hAnsi="Tahoma" w:cs="Tahoma"/>
                <w:bCs/>
                <w:sz w:val="18"/>
                <w:highlight w:val="yellow"/>
              </w:rPr>
            </w:pPr>
            <w:r w:rsidRPr="00B1664E">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AC5897B" w:rsidR="000732DF" w:rsidRPr="00D121E5" w:rsidRDefault="006249FA" w:rsidP="000732DF">
            <w:pPr>
              <w:jc w:val="right"/>
              <w:rPr>
                <w:rFonts w:ascii="Arial" w:hAnsi="Arial" w:cs="Arial"/>
                <w:b/>
                <w:sz w:val="20"/>
                <w:highlight w:val="yellow"/>
              </w:rPr>
            </w:pPr>
            <w:r w:rsidRPr="00CB40B2">
              <w:rPr>
                <w:rFonts w:ascii="Arial" w:hAnsi="Arial" w:cs="Arial"/>
                <w:b/>
                <w:sz w:val="20"/>
              </w:rPr>
              <w:t>O252-COMP6115-LF01-00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10B2B77" w:rsidR="00535DA7" w:rsidRPr="00876A58" w:rsidRDefault="00E642BF" w:rsidP="005B66A9">
            <w:pPr>
              <w:pStyle w:val="Header"/>
              <w:rPr>
                <w:rFonts w:ascii="Arial" w:hAnsi="Arial" w:cs="Arial"/>
                <w:b/>
                <w:i/>
                <w:sz w:val="18"/>
                <w:lang w:val="id-ID"/>
              </w:rPr>
            </w:pPr>
            <w:r w:rsidRPr="00CB40B2">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B1664E">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1C2BC0">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7DA42C55" w:rsidR="002A7D96" w:rsidRPr="00F92A52" w:rsidRDefault="004F153B" w:rsidP="0036570E">
            <w:pPr>
              <w:jc w:val="center"/>
              <w:rPr>
                <w:bCs/>
              </w:rPr>
            </w:pPr>
            <w:r w:rsidRPr="00F92A52">
              <w:rPr>
                <w:bCs/>
              </w:rPr>
              <w:t>40%</w:t>
            </w:r>
          </w:p>
        </w:tc>
        <w:tc>
          <w:tcPr>
            <w:tcW w:w="3005" w:type="dxa"/>
            <w:vAlign w:val="center"/>
          </w:tcPr>
          <w:p w14:paraId="2BF83540" w14:textId="2B765EEE" w:rsidR="002A7D96" w:rsidRPr="00F92A52" w:rsidRDefault="004F153B" w:rsidP="0036570E">
            <w:pPr>
              <w:jc w:val="center"/>
              <w:rPr>
                <w:bCs/>
              </w:rPr>
            </w:pPr>
            <w:r w:rsidRPr="00F92A52">
              <w:rPr>
                <w:bCs/>
              </w:rPr>
              <w:t>60%</w:t>
            </w:r>
          </w:p>
        </w:tc>
        <w:tc>
          <w:tcPr>
            <w:tcW w:w="3005" w:type="dxa"/>
            <w:vAlign w:val="center"/>
          </w:tcPr>
          <w:p w14:paraId="6C1F9204" w14:textId="4F7F20B9" w:rsidR="002A7D96" w:rsidRPr="00F92A52" w:rsidRDefault="004F153B" w:rsidP="0036570E">
            <w:pPr>
              <w:jc w:val="center"/>
              <w:rPr>
                <w:bCs/>
              </w:rPr>
            </w:pPr>
            <w:r w:rsidRPr="00F92A52">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 xml:space="preserve">Perangkat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1A157BBB" w14:textId="362ABF49" w:rsidR="00F92A52" w:rsidRDefault="00F92A52" w:rsidP="00F92A52">
            <w:pPr>
              <w:rPr>
                <w:bCs/>
              </w:rPr>
            </w:pPr>
            <w:r>
              <w:rPr>
                <w:bCs/>
              </w:rPr>
              <w:t>Eclipse 2020.6 R</w:t>
            </w:r>
          </w:p>
          <w:p w14:paraId="13B543EE" w14:textId="6E37E3AA" w:rsidR="00F92A52" w:rsidRDefault="00F92A52" w:rsidP="00F92A52">
            <w:pPr>
              <w:rPr>
                <w:bCs/>
              </w:rPr>
            </w:pPr>
            <w:r>
              <w:rPr>
                <w:bCs/>
              </w:rPr>
              <w:t>Java 11.0.11</w:t>
            </w:r>
          </w:p>
          <w:p w14:paraId="56270FDF" w14:textId="406F9BFA" w:rsidR="00F92A52" w:rsidRDefault="00F92A52" w:rsidP="00F92A52">
            <w:pPr>
              <w:rPr>
                <w:bCs/>
              </w:rPr>
            </w:pPr>
            <w:r>
              <w:rPr>
                <w:bCs/>
              </w:rPr>
              <w:t>JavaFX 17.0.7</w:t>
            </w:r>
          </w:p>
          <w:p w14:paraId="424512B3" w14:textId="6EEE994B" w:rsidR="00F92A52" w:rsidRDefault="00F92A52" w:rsidP="00F92A52">
            <w:pPr>
              <w:rPr>
                <w:bCs/>
              </w:rPr>
            </w:pPr>
            <w:r>
              <w:rPr>
                <w:bCs/>
              </w:rPr>
              <w:t>MySQL Java Connection Library 8.0.24</w:t>
            </w:r>
          </w:p>
          <w:p w14:paraId="6EDE8A38" w14:textId="7A99A4D8" w:rsidR="00F92A52" w:rsidRDefault="00F92A52" w:rsidP="00F92A52">
            <w:pPr>
              <w:rPr>
                <w:bCs/>
              </w:rPr>
            </w:pPr>
            <w:r>
              <w:rPr>
                <w:bCs/>
              </w:rPr>
              <w:t>Visual Paradigm Community Edition 17.1</w:t>
            </w:r>
          </w:p>
          <w:p w14:paraId="026C7AD7" w14:textId="25812620" w:rsidR="002A7D96" w:rsidRPr="004C6D23" w:rsidRDefault="00F92A52" w:rsidP="0036570E">
            <w:pPr>
              <w:rPr>
                <w:bCs/>
              </w:rPr>
            </w:pPr>
            <w:r>
              <w:rPr>
                <w:bCs/>
              </w:rPr>
              <w:t>XAMPP 8.0.7</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D53B3FC" w:rsidR="002A7D96" w:rsidRPr="00CD16AC" w:rsidRDefault="00803D98" w:rsidP="00CD16AC">
            <w:pPr>
              <w:jc w:val="center"/>
              <w:rPr>
                <w:bCs/>
              </w:rPr>
            </w:pPr>
            <w:r w:rsidRPr="00803D98">
              <w:rPr>
                <w:bCs/>
              </w:rPr>
              <w:t>VPP, Image Files</w:t>
            </w:r>
          </w:p>
        </w:tc>
        <w:tc>
          <w:tcPr>
            <w:tcW w:w="3005" w:type="dxa"/>
            <w:vAlign w:val="center"/>
          </w:tcPr>
          <w:p w14:paraId="0CE79C0C" w14:textId="312E9DED" w:rsidR="002A7D96" w:rsidRPr="00CD16AC" w:rsidRDefault="00CD16AC" w:rsidP="0036570E">
            <w:pPr>
              <w:jc w:val="center"/>
              <w:rPr>
                <w:bCs/>
              </w:rPr>
            </w:pPr>
            <w:r w:rsidRPr="00CD16AC">
              <w:rPr>
                <w:bCs/>
              </w:rPr>
              <w:t>JAVA, CLASS, SQL</w:t>
            </w:r>
          </w:p>
        </w:tc>
        <w:tc>
          <w:tcPr>
            <w:tcW w:w="3005" w:type="dxa"/>
            <w:vAlign w:val="center"/>
          </w:tcPr>
          <w:p w14:paraId="2C5A205F" w14:textId="77777777" w:rsidR="002A7D96" w:rsidRPr="00CD16AC" w:rsidRDefault="002A7D96" w:rsidP="0036570E">
            <w:pPr>
              <w:jc w:val="center"/>
              <w:rPr>
                <w:bCs/>
              </w:rPr>
            </w:pPr>
            <w:r w:rsidRPr="00CD16A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7736CA16" w:rsidR="00AE480A" w:rsidRPr="00814A4E" w:rsidRDefault="00C21896" w:rsidP="00814A4E">
      <w:pPr>
        <w:spacing w:after="240" w:line="360" w:lineRule="auto"/>
        <w:jc w:val="center"/>
        <w:rPr>
          <w:sz w:val="32"/>
          <w:szCs w:val="32"/>
        </w:rPr>
      </w:pPr>
      <w:proofErr w:type="spellStart"/>
      <w:r>
        <w:rPr>
          <w:sz w:val="32"/>
          <w:szCs w:val="32"/>
        </w:rPr>
        <w:t>CaLouselF</w:t>
      </w:r>
      <w:proofErr w:type="spellEnd"/>
    </w:p>
    <w:p w14:paraId="5FCA12A1" w14:textId="1D1994B3" w:rsidR="00C21896" w:rsidRPr="00C21896" w:rsidRDefault="00C21896" w:rsidP="00FD4AB7">
      <w:pPr>
        <w:spacing w:line="360" w:lineRule="auto"/>
        <w:ind w:firstLine="720"/>
        <w:jc w:val="both"/>
        <w:rPr>
          <w:color w:val="000000"/>
          <w:shd w:val="clear" w:color="auto" w:fill="FFFFFF"/>
        </w:rPr>
      </w:pPr>
      <w:proofErr w:type="spellStart"/>
      <w:r w:rsidRPr="00FD4AB7">
        <w:rPr>
          <w:b/>
          <w:bCs/>
          <w:color w:val="000000"/>
          <w:shd w:val="clear" w:color="auto" w:fill="FFFFFF"/>
        </w:rPr>
        <w:t>CaLouselF</w:t>
      </w:r>
      <w:proofErr w:type="spellEnd"/>
      <w:r w:rsidRPr="00C21896">
        <w:rPr>
          <w:color w:val="000000"/>
          <w:shd w:val="clear" w:color="auto" w:fill="FFFFFF"/>
        </w:rPr>
        <w:t xml:space="preserve"> is a marketplace application specifically designed to facilitate the buying and selling of second-hand clothing easily and safely. This platform provides a space for users to sell pre-loved clothing that is still of good quality and wearable, as well as offering buyers the opportunity to find unique and affordable fashion items. With a focus on sustainability and a sustainable lifestyle, </w:t>
      </w:r>
      <w:proofErr w:type="spellStart"/>
      <w:r w:rsidRPr="00FD4AB7">
        <w:rPr>
          <w:b/>
          <w:bCs/>
          <w:color w:val="000000"/>
          <w:shd w:val="clear" w:color="auto" w:fill="FFFFFF"/>
        </w:rPr>
        <w:t>CaLouselF</w:t>
      </w:r>
      <w:proofErr w:type="spellEnd"/>
      <w:r w:rsidRPr="00C21896">
        <w:rPr>
          <w:color w:val="000000"/>
          <w:shd w:val="clear" w:color="auto" w:fill="FFFFFF"/>
        </w:rPr>
        <w:t xml:space="preserve"> aims to promote more sustainable shopping practices by extending the lifespan of clothing. Through advanced features such as customizable search systems, user product reviews, and social media integration, users can easily explore various second-hand clothing options and interact with a community that shares similar interests. User security and customer satisfaction are top priorities, with the implementation of strong encryption technology and responsive customer support. By offering an enjoyable and beneficial shopping experience, </w:t>
      </w:r>
      <w:proofErr w:type="spellStart"/>
      <w:r w:rsidRPr="00FD4AB7">
        <w:rPr>
          <w:b/>
          <w:bCs/>
          <w:color w:val="000000"/>
          <w:shd w:val="clear" w:color="auto" w:fill="FFFFFF"/>
        </w:rPr>
        <w:t>CaLouselF</w:t>
      </w:r>
      <w:proofErr w:type="spellEnd"/>
      <w:r w:rsidRPr="00C21896">
        <w:rPr>
          <w:color w:val="000000"/>
          <w:shd w:val="clear" w:color="auto" w:fill="FFFFFF"/>
        </w:rPr>
        <w:t xml:space="preserve"> aims to become the go-to destination for those who care about sustainability and want to shop smartly.</w:t>
      </w:r>
    </w:p>
    <w:p w14:paraId="7D75B020" w14:textId="77777777" w:rsidR="00C741E7" w:rsidRPr="00EA030E" w:rsidRDefault="00C741E7" w:rsidP="00BD7259">
      <w:pPr>
        <w:spacing w:line="360" w:lineRule="auto"/>
        <w:jc w:val="both"/>
        <w:rPr>
          <w:color w:val="000000"/>
          <w:shd w:val="clear" w:color="auto" w:fill="FFFFFF"/>
        </w:rPr>
      </w:pPr>
    </w:p>
    <w:p w14:paraId="5AD5B1EE" w14:textId="0FFDEBCD" w:rsidR="00AE480A" w:rsidRPr="00D95498" w:rsidRDefault="00DA37BD" w:rsidP="00AE480A">
      <w:pPr>
        <w:pStyle w:val="ListParagraph"/>
        <w:numPr>
          <w:ilvl w:val="0"/>
          <w:numId w:val="15"/>
        </w:numPr>
        <w:spacing w:line="360" w:lineRule="auto"/>
        <w:ind w:left="426" w:hanging="426"/>
        <w:jc w:val="both"/>
        <w:rPr>
          <w:b/>
          <w:bCs/>
        </w:rPr>
      </w:pPr>
      <w:r w:rsidRPr="00D95498">
        <w:rPr>
          <w:b/>
          <w:bCs/>
        </w:rPr>
        <w:t>Register</w:t>
      </w:r>
    </w:p>
    <w:p w14:paraId="5317DCB0" w14:textId="43A1775B" w:rsidR="00AE480A" w:rsidRDefault="00D95498" w:rsidP="00AE480A">
      <w:pPr>
        <w:pStyle w:val="ListParagraph"/>
        <w:numPr>
          <w:ilvl w:val="1"/>
          <w:numId w:val="15"/>
        </w:numPr>
        <w:spacing w:line="360" w:lineRule="auto"/>
        <w:ind w:left="851" w:hanging="425"/>
        <w:jc w:val="both"/>
      </w:pPr>
      <w:r>
        <w:t xml:space="preserve">Users who </w:t>
      </w:r>
      <w:proofErr w:type="gramStart"/>
      <w:r>
        <w:t>wants</w:t>
      </w:r>
      <w:proofErr w:type="gramEnd"/>
      <w:r>
        <w:t xml:space="preserve"> to access the program </w:t>
      </w:r>
      <w:proofErr w:type="gramStart"/>
      <w:r>
        <w:t>needs</w:t>
      </w:r>
      <w:proofErr w:type="gramEnd"/>
      <w:r>
        <w:t xml:space="preserve"> to have an account. In this page, users can make a new account and choose the role they want </w:t>
      </w:r>
      <w:r w:rsidR="00746E6F">
        <w:t>for the program itself.</w:t>
      </w:r>
      <w:r w:rsidR="00BD7259">
        <w:t xml:space="preserve"> Users who already have an account could go to the login page instead.</w:t>
      </w:r>
      <w:r w:rsidR="00B422C8">
        <w:t xml:space="preserve"> When the user finally registered an account. It will automatically </w:t>
      </w:r>
      <w:proofErr w:type="spellStart"/>
      <w:proofErr w:type="gramStart"/>
      <w:r w:rsidR="00B422C8">
        <w:t>created</w:t>
      </w:r>
      <w:proofErr w:type="spellEnd"/>
      <w:proofErr w:type="gramEnd"/>
      <w:r w:rsidR="00B422C8">
        <w:t xml:space="preserve"> an ID for the user itself.</w:t>
      </w:r>
    </w:p>
    <w:tbl>
      <w:tblPr>
        <w:tblStyle w:val="TableGrid2"/>
        <w:tblW w:w="9039" w:type="dxa"/>
        <w:tblInd w:w="847" w:type="dxa"/>
        <w:tblLook w:val="04A0" w:firstRow="1" w:lastRow="0" w:firstColumn="1" w:lastColumn="0" w:noHBand="0" w:noVBand="1"/>
      </w:tblPr>
      <w:tblGrid>
        <w:gridCol w:w="4302"/>
        <w:gridCol w:w="4737"/>
      </w:tblGrid>
      <w:tr w:rsidR="00746E6F" w:rsidRPr="00A749A1" w14:paraId="054FCA22" w14:textId="77777777" w:rsidTr="00BD7259">
        <w:trPr>
          <w:trHeight w:val="425"/>
        </w:trPr>
        <w:tc>
          <w:tcPr>
            <w:tcW w:w="4302" w:type="dxa"/>
            <w:shd w:val="clear" w:color="auto" w:fill="000000"/>
            <w:vAlign w:val="center"/>
          </w:tcPr>
          <w:p w14:paraId="2FB51B11" w14:textId="77777777" w:rsidR="00746E6F" w:rsidRPr="00A749A1" w:rsidRDefault="00746E6F" w:rsidP="00E953DA">
            <w:pPr>
              <w:rPr>
                <w:b/>
                <w:bCs/>
              </w:rPr>
            </w:pPr>
            <w:r w:rsidRPr="00A749A1">
              <w:rPr>
                <w:b/>
                <w:bCs/>
              </w:rPr>
              <w:t>Variable</w:t>
            </w:r>
          </w:p>
        </w:tc>
        <w:tc>
          <w:tcPr>
            <w:tcW w:w="4737" w:type="dxa"/>
            <w:shd w:val="clear" w:color="auto" w:fill="000000"/>
            <w:vAlign w:val="center"/>
          </w:tcPr>
          <w:p w14:paraId="51DC23A1" w14:textId="77777777" w:rsidR="00746E6F" w:rsidRPr="00A749A1" w:rsidRDefault="00746E6F" w:rsidP="00E953DA">
            <w:pPr>
              <w:rPr>
                <w:b/>
                <w:bCs/>
              </w:rPr>
            </w:pPr>
            <w:r w:rsidRPr="00A749A1">
              <w:rPr>
                <w:b/>
                <w:bCs/>
              </w:rPr>
              <w:t>Validation</w:t>
            </w:r>
          </w:p>
        </w:tc>
      </w:tr>
      <w:tr w:rsidR="00746E6F" w:rsidRPr="00A749A1" w14:paraId="461F2C0D" w14:textId="77777777" w:rsidTr="00BD7259">
        <w:trPr>
          <w:trHeight w:val="372"/>
        </w:trPr>
        <w:tc>
          <w:tcPr>
            <w:tcW w:w="4302" w:type="dxa"/>
            <w:vAlign w:val="center"/>
          </w:tcPr>
          <w:p w14:paraId="25280C93" w14:textId="10312446" w:rsidR="00746E6F" w:rsidRPr="00A749A1" w:rsidRDefault="00746E6F" w:rsidP="00E953DA">
            <w:r w:rsidRPr="00A749A1">
              <w:t>Username</w:t>
            </w:r>
          </w:p>
        </w:tc>
        <w:tc>
          <w:tcPr>
            <w:tcW w:w="4737" w:type="dxa"/>
            <w:vAlign w:val="center"/>
          </w:tcPr>
          <w:p w14:paraId="0C773AD9" w14:textId="49A64E4C" w:rsidR="00746E6F" w:rsidRDefault="00746E6F" w:rsidP="00746E6F">
            <w:pPr>
              <w:numPr>
                <w:ilvl w:val="0"/>
                <w:numId w:val="16"/>
              </w:numPr>
              <w:ind w:left="331"/>
              <w:contextualSpacing/>
            </w:pPr>
            <w:r w:rsidRPr="00A749A1">
              <w:t>Cannot be empty</w:t>
            </w:r>
            <w:r>
              <w:t>.</w:t>
            </w:r>
          </w:p>
          <w:p w14:paraId="0C168D62" w14:textId="4F918465" w:rsidR="00367BDE" w:rsidRPr="00A749A1" w:rsidRDefault="00367BDE" w:rsidP="00367BDE">
            <w:pPr>
              <w:numPr>
                <w:ilvl w:val="0"/>
                <w:numId w:val="16"/>
              </w:numPr>
              <w:ind w:left="331"/>
              <w:contextualSpacing/>
            </w:pPr>
            <w:r w:rsidRPr="00A749A1">
              <w:t xml:space="preserve">Must at least be </w:t>
            </w:r>
            <w:r w:rsidR="00687E50">
              <w:t>3</w:t>
            </w:r>
            <w:r w:rsidRPr="00A749A1">
              <w:t xml:space="preserve"> </w:t>
            </w:r>
            <w:proofErr w:type="gramStart"/>
            <w:r w:rsidRPr="00A749A1">
              <w:t>character</w:t>
            </w:r>
            <w:proofErr w:type="gramEnd"/>
            <w:r w:rsidRPr="00A749A1">
              <w:t xml:space="preserve"> long</w:t>
            </w:r>
            <w:r>
              <w:t>.</w:t>
            </w:r>
          </w:p>
          <w:p w14:paraId="55194955" w14:textId="77777777" w:rsidR="00746E6F" w:rsidRPr="00A749A1" w:rsidRDefault="00746E6F" w:rsidP="00746E6F">
            <w:pPr>
              <w:numPr>
                <w:ilvl w:val="0"/>
                <w:numId w:val="16"/>
              </w:numPr>
              <w:ind w:left="331"/>
              <w:contextualSpacing/>
            </w:pPr>
            <w:r w:rsidRPr="00A749A1">
              <w:t>Must be unique</w:t>
            </w:r>
            <w:r>
              <w:t>.</w:t>
            </w:r>
          </w:p>
        </w:tc>
      </w:tr>
      <w:tr w:rsidR="00746E6F" w:rsidRPr="00A749A1" w14:paraId="4A14D266" w14:textId="77777777" w:rsidTr="00BD7259">
        <w:trPr>
          <w:trHeight w:val="372"/>
        </w:trPr>
        <w:tc>
          <w:tcPr>
            <w:tcW w:w="4302" w:type="dxa"/>
            <w:vAlign w:val="center"/>
          </w:tcPr>
          <w:p w14:paraId="34E9D753" w14:textId="709B73F5" w:rsidR="00746E6F" w:rsidRPr="00A749A1" w:rsidRDefault="00746E6F" w:rsidP="00E953DA">
            <w:r w:rsidRPr="00A749A1">
              <w:t>Password</w:t>
            </w:r>
          </w:p>
        </w:tc>
        <w:tc>
          <w:tcPr>
            <w:tcW w:w="4737" w:type="dxa"/>
            <w:vAlign w:val="center"/>
          </w:tcPr>
          <w:p w14:paraId="58F1E109" w14:textId="4E7A7EFA" w:rsidR="00746E6F" w:rsidRDefault="00746E6F" w:rsidP="00746E6F">
            <w:pPr>
              <w:numPr>
                <w:ilvl w:val="0"/>
                <w:numId w:val="16"/>
              </w:numPr>
              <w:ind w:left="331"/>
              <w:contextualSpacing/>
            </w:pPr>
            <w:r>
              <w:t>Cannot be empty</w:t>
            </w:r>
          </w:p>
          <w:p w14:paraId="23DA1BD1" w14:textId="77777777" w:rsidR="00746E6F" w:rsidRDefault="00746E6F" w:rsidP="00746E6F">
            <w:pPr>
              <w:numPr>
                <w:ilvl w:val="0"/>
                <w:numId w:val="16"/>
              </w:numPr>
              <w:ind w:left="331"/>
              <w:contextualSpacing/>
            </w:pPr>
            <w:r w:rsidRPr="00A749A1">
              <w:t xml:space="preserve">Must at least be </w:t>
            </w:r>
            <w:r>
              <w:t>8</w:t>
            </w:r>
            <w:r w:rsidRPr="00A749A1">
              <w:t xml:space="preserve"> </w:t>
            </w:r>
            <w:proofErr w:type="gramStart"/>
            <w:r w:rsidRPr="00A749A1">
              <w:t>character</w:t>
            </w:r>
            <w:proofErr w:type="gramEnd"/>
            <w:r w:rsidRPr="00A749A1">
              <w:t xml:space="preserve"> long</w:t>
            </w:r>
            <w:r>
              <w:t>.</w:t>
            </w:r>
          </w:p>
          <w:p w14:paraId="09F65483" w14:textId="16A276F6" w:rsidR="00746E6F" w:rsidRPr="00A749A1" w:rsidRDefault="00746E6F" w:rsidP="00746E6F">
            <w:pPr>
              <w:numPr>
                <w:ilvl w:val="0"/>
                <w:numId w:val="16"/>
              </w:numPr>
              <w:ind w:left="331"/>
              <w:contextualSpacing/>
            </w:pPr>
            <w:r>
              <w:t>Must include special characters</w:t>
            </w:r>
            <w:r w:rsidR="00367BDE">
              <w:t xml:space="preserve"> </w:t>
            </w:r>
            <w:proofErr w:type="gramStart"/>
            <w:r w:rsidR="00367BDE">
              <w:t>(!,</w:t>
            </w:r>
            <w:proofErr w:type="gramEnd"/>
            <w:r w:rsidR="00367BDE">
              <w:t xml:space="preserve"> @, #, $, %, ^, &amp;, *).</w:t>
            </w:r>
          </w:p>
        </w:tc>
      </w:tr>
      <w:tr w:rsidR="00746E6F" w:rsidRPr="00A749A1" w14:paraId="21A5DEE3" w14:textId="77777777" w:rsidTr="00BD7259">
        <w:trPr>
          <w:trHeight w:val="372"/>
        </w:trPr>
        <w:tc>
          <w:tcPr>
            <w:tcW w:w="4302" w:type="dxa"/>
            <w:vAlign w:val="center"/>
          </w:tcPr>
          <w:p w14:paraId="1BD85E5C" w14:textId="0DD2B15C" w:rsidR="00746E6F" w:rsidRPr="00A749A1" w:rsidRDefault="00C741E7" w:rsidP="00E953DA">
            <w:r>
              <w:t>Phone Number</w:t>
            </w:r>
          </w:p>
        </w:tc>
        <w:tc>
          <w:tcPr>
            <w:tcW w:w="4737" w:type="dxa"/>
            <w:vAlign w:val="center"/>
          </w:tcPr>
          <w:p w14:paraId="56A8B7F4" w14:textId="37187A9F" w:rsidR="00746E6F" w:rsidRPr="00A749A1" w:rsidRDefault="00746E6F" w:rsidP="00746E6F">
            <w:pPr>
              <w:numPr>
                <w:ilvl w:val="0"/>
                <w:numId w:val="16"/>
              </w:numPr>
              <w:ind w:left="331"/>
              <w:contextualSpacing/>
            </w:pPr>
            <w:r w:rsidRPr="00A749A1">
              <w:t>Must at least contains a</w:t>
            </w:r>
            <w:r w:rsidR="00C741E7">
              <w:t xml:space="preserve"> +62</w:t>
            </w:r>
            <w:r w:rsidRPr="00A749A1">
              <w:t xml:space="preserve"> and </w:t>
            </w:r>
            <w:r w:rsidR="00C741E7">
              <w:t>10</w:t>
            </w:r>
            <w:r w:rsidRPr="00A749A1">
              <w:t xml:space="preserve"> </w:t>
            </w:r>
            <w:r w:rsidR="00C741E7">
              <w:t>numbers</w:t>
            </w:r>
            <w:r w:rsidRPr="00A749A1">
              <w:t xml:space="preserve"> long</w:t>
            </w:r>
            <w:r w:rsidR="00C741E7">
              <w:t xml:space="preserve"> (+62 counts as one</w:t>
            </w:r>
            <w:r w:rsidR="00367BDE">
              <w:t>, Example: +62123456789</w:t>
            </w:r>
            <w:r w:rsidR="00C741E7">
              <w:t>)</w:t>
            </w:r>
            <w:r>
              <w:t>.</w:t>
            </w:r>
          </w:p>
        </w:tc>
      </w:tr>
      <w:tr w:rsidR="00746E6F" w:rsidRPr="00A749A1" w14:paraId="5FD83D3B" w14:textId="77777777" w:rsidTr="00BD7259">
        <w:trPr>
          <w:trHeight w:val="372"/>
        </w:trPr>
        <w:tc>
          <w:tcPr>
            <w:tcW w:w="4302" w:type="dxa"/>
            <w:vAlign w:val="center"/>
          </w:tcPr>
          <w:p w14:paraId="73647CBC" w14:textId="1C1DD90F" w:rsidR="00746E6F" w:rsidRPr="00A749A1" w:rsidRDefault="00C741E7" w:rsidP="00E953DA">
            <w:r>
              <w:t>Address</w:t>
            </w:r>
          </w:p>
        </w:tc>
        <w:tc>
          <w:tcPr>
            <w:tcW w:w="4737" w:type="dxa"/>
            <w:vAlign w:val="center"/>
          </w:tcPr>
          <w:p w14:paraId="71122311" w14:textId="77777777" w:rsidR="00746E6F" w:rsidRPr="00A749A1" w:rsidRDefault="00746E6F" w:rsidP="00746E6F">
            <w:pPr>
              <w:numPr>
                <w:ilvl w:val="0"/>
                <w:numId w:val="16"/>
              </w:numPr>
              <w:ind w:left="331"/>
              <w:contextualSpacing/>
            </w:pPr>
            <w:r w:rsidRPr="00A749A1">
              <w:t>Cannot be empty</w:t>
            </w:r>
            <w:r>
              <w:t>.</w:t>
            </w:r>
          </w:p>
        </w:tc>
      </w:tr>
      <w:tr w:rsidR="00BD7259" w:rsidRPr="00A749A1" w14:paraId="45DAA49B" w14:textId="77777777" w:rsidTr="00BD7259">
        <w:trPr>
          <w:trHeight w:val="372"/>
        </w:trPr>
        <w:tc>
          <w:tcPr>
            <w:tcW w:w="4302" w:type="dxa"/>
            <w:vAlign w:val="center"/>
          </w:tcPr>
          <w:p w14:paraId="0AB03198" w14:textId="070FB45E" w:rsidR="00BD7259" w:rsidRDefault="00BD7259" w:rsidP="00E953DA">
            <w:r>
              <w:t>Roles</w:t>
            </w:r>
          </w:p>
        </w:tc>
        <w:tc>
          <w:tcPr>
            <w:tcW w:w="4737" w:type="dxa"/>
            <w:vAlign w:val="center"/>
          </w:tcPr>
          <w:p w14:paraId="246B5CFA" w14:textId="302C1869" w:rsidR="00BD7259" w:rsidRPr="00A749A1" w:rsidRDefault="00367BDE" w:rsidP="00746E6F">
            <w:pPr>
              <w:numPr>
                <w:ilvl w:val="0"/>
                <w:numId w:val="16"/>
              </w:numPr>
              <w:ind w:left="331"/>
              <w:contextualSpacing/>
            </w:pPr>
            <w:r>
              <w:t>Must pick between seller using radio button.</w:t>
            </w:r>
          </w:p>
        </w:tc>
      </w:tr>
    </w:tbl>
    <w:p w14:paraId="2BDBA999" w14:textId="55B1AFAB" w:rsidR="003C00E8" w:rsidRDefault="003C00E8" w:rsidP="003C00E8">
      <w:pPr>
        <w:spacing w:line="360" w:lineRule="auto"/>
        <w:jc w:val="both"/>
      </w:pPr>
    </w:p>
    <w:p w14:paraId="7FF1FFEE" w14:textId="77777777" w:rsidR="003C00E8" w:rsidRDefault="003C00E8" w:rsidP="003C00E8">
      <w:pPr>
        <w:spacing w:line="360" w:lineRule="auto"/>
        <w:jc w:val="both"/>
      </w:pPr>
    </w:p>
    <w:p w14:paraId="4BC931F0" w14:textId="77777777" w:rsidR="00017069" w:rsidRPr="00EA030E" w:rsidRDefault="00017069" w:rsidP="003C00E8">
      <w:pPr>
        <w:spacing w:line="360" w:lineRule="auto"/>
        <w:jc w:val="both"/>
      </w:pPr>
    </w:p>
    <w:p w14:paraId="039C09A7" w14:textId="17E363C3" w:rsidR="00AE480A" w:rsidRDefault="00BD7259" w:rsidP="00AE480A">
      <w:pPr>
        <w:pStyle w:val="ListParagraph"/>
        <w:numPr>
          <w:ilvl w:val="0"/>
          <w:numId w:val="15"/>
        </w:numPr>
        <w:spacing w:line="360" w:lineRule="auto"/>
        <w:ind w:left="426" w:hanging="426"/>
        <w:jc w:val="both"/>
      </w:pPr>
      <w:r>
        <w:lastRenderedPageBreak/>
        <w:t>Login</w:t>
      </w:r>
    </w:p>
    <w:p w14:paraId="39E04BBC" w14:textId="21F9F7F2" w:rsidR="00BD7259" w:rsidRDefault="00BD7259" w:rsidP="00AE480A">
      <w:pPr>
        <w:pStyle w:val="ListParagraph"/>
        <w:numPr>
          <w:ilvl w:val="0"/>
          <w:numId w:val="17"/>
        </w:numPr>
        <w:spacing w:line="360" w:lineRule="auto"/>
        <w:jc w:val="both"/>
      </w:pPr>
      <w:r>
        <w:t xml:space="preserve">Users who already have an account could just </w:t>
      </w:r>
      <w:proofErr w:type="gramStart"/>
      <w:r>
        <w:t>fill</w:t>
      </w:r>
      <w:proofErr w:type="gramEnd"/>
      <w:r>
        <w:t xml:space="preserve"> the </w:t>
      </w:r>
      <w:proofErr w:type="gramStart"/>
      <w:r>
        <w:t>credentials</w:t>
      </w:r>
      <w:r w:rsidR="00401B43">
        <w:t xml:space="preserve"> </w:t>
      </w:r>
      <w:r>
        <w:t xml:space="preserve"> in</w:t>
      </w:r>
      <w:proofErr w:type="gramEnd"/>
      <w:r>
        <w:t xml:space="preserve"> order to go to the home </w:t>
      </w:r>
      <w:r w:rsidR="00814A4E">
        <w:t>page.</w:t>
      </w:r>
      <w:r w:rsidR="00401B43">
        <w:t xml:space="preserve"> As for admin, they don’t need an account in the </w:t>
      </w:r>
      <w:proofErr w:type="gramStart"/>
      <w:r w:rsidR="00401B43">
        <w:t>database</w:t>
      </w:r>
      <w:proofErr w:type="gramEnd"/>
      <w:r w:rsidR="00401B43">
        <w:t xml:space="preserve"> and they can just login with a specific credentials</w:t>
      </w:r>
      <w:r w:rsidR="00367BDE">
        <w:t xml:space="preserve"> which is “admin” for the username and “admin” for the password.</w:t>
      </w:r>
    </w:p>
    <w:tbl>
      <w:tblPr>
        <w:tblStyle w:val="TableGrid2"/>
        <w:tblW w:w="8776" w:type="dxa"/>
        <w:tblInd w:w="1147" w:type="dxa"/>
        <w:tblLook w:val="04A0" w:firstRow="1" w:lastRow="0" w:firstColumn="1" w:lastColumn="0" w:noHBand="0" w:noVBand="1"/>
      </w:tblPr>
      <w:tblGrid>
        <w:gridCol w:w="4176"/>
        <w:gridCol w:w="4600"/>
      </w:tblGrid>
      <w:tr w:rsidR="00BD7259" w:rsidRPr="00A749A1" w14:paraId="535EE4E8" w14:textId="77777777" w:rsidTr="00BD7259">
        <w:trPr>
          <w:trHeight w:val="409"/>
        </w:trPr>
        <w:tc>
          <w:tcPr>
            <w:tcW w:w="4176" w:type="dxa"/>
            <w:shd w:val="clear" w:color="auto" w:fill="000000"/>
            <w:vAlign w:val="center"/>
          </w:tcPr>
          <w:p w14:paraId="24926F53" w14:textId="77777777" w:rsidR="00BD7259" w:rsidRPr="00A749A1" w:rsidRDefault="00BD7259" w:rsidP="00E953DA">
            <w:pPr>
              <w:rPr>
                <w:b/>
                <w:bCs/>
              </w:rPr>
            </w:pPr>
            <w:r w:rsidRPr="00A749A1">
              <w:rPr>
                <w:b/>
                <w:bCs/>
              </w:rPr>
              <w:t>Variable</w:t>
            </w:r>
          </w:p>
        </w:tc>
        <w:tc>
          <w:tcPr>
            <w:tcW w:w="4600" w:type="dxa"/>
            <w:shd w:val="clear" w:color="auto" w:fill="000000"/>
            <w:vAlign w:val="center"/>
          </w:tcPr>
          <w:p w14:paraId="20C57D26" w14:textId="77777777" w:rsidR="00BD7259" w:rsidRPr="00A749A1" w:rsidRDefault="00BD7259" w:rsidP="00E953DA">
            <w:pPr>
              <w:rPr>
                <w:b/>
                <w:bCs/>
              </w:rPr>
            </w:pPr>
            <w:r w:rsidRPr="00A749A1">
              <w:rPr>
                <w:b/>
                <w:bCs/>
              </w:rPr>
              <w:t>Validation</w:t>
            </w:r>
          </w:p>
        </w:tc>
      </w:tr>
      <w:tr w:rsidR="00BD7259" w:rsidRPr="00A749A1" w14:paraId="547AA0C9" w14:textId="77777777" w:rsidTr="00BD7259">
        <w:trPr>
          <w:trHeight w:val="357"/>
        </w:trPr>
        <w:tc>
          <w:tcPr>
            <w:tcW w:w="4176" w:type="dxa"/>
            <w:vAlign w:val="center"/>
          </w:tcPr>
          <w:p w14:paraId="7A808AC5" w14:textId="77777777" w:rsidR="00BD7259" w:rsidRPr="00A749A1" w:rsidRDefault="00BD7259" w:rsidP="00E953DA">
            <w:r w:rsidRPr="00A749A1">
              <w:t>Username</w:t>
            </w:r>
          </w:p>
        </w:tc>
        <w:tc>
          <w:tcPr>
            <w:tcW w:w="4600" w:type="dxa"/>
            <w:vAlign w:val="center"/>
          </w:tcPr>
          <w:p w14:paraId="30589663" w14:textId="77777777" w:rsidR="00BD7259" w:rsidRPr="00A749A1" w:rsidRDefault="00BD7259" w:rsidP="00BD7259">
            <w:pPr>
              <w:numPr>
                <w:ilvl w:val="0"/>
                <w:numId w:val="16"/>
              </w:numPr>
              <w:ind w:left="331"/>
              <w:contextualSpacing/>
            </w:pPr>
            <w:r w:rsidRPr="00A749A1">
              <w:t>Cannot be empty</w:t>
            </w:r>
            <w:r>
              <w:t>.</w:t>
            </w:r>
          </w:p>
          <w:p w14:paraId="518E2051" w14:textId="2680643D" w:rsidR="00BD7259" w:rsidRPr="00A749A1" w:rsidRDefault="00BD7259" w:rsidP="00BD7259">
            <w:pPr>
              <w:numPr>
                <w:ilvl w:val="0"/>
                <w:numId w:val="16"/>
              </w:numPr>
              <w:ind w:left="331"/>
              <w:contextualSpacing/>
            </w:pPr>
            <w:r>
              <w:t>Match with database</w:t>
            </w:r>
          </w:p>
        </w:tc>
      </w:tr>
      <w:tr w:rsidR="00BD7259" w:rsidRPr="00A749A1" w14:paraId="115BC590" w14:textId="77777777" w:rsidTr="00BD7259">
        <w:trPr>
          <w:trHeight w:val="357"/>
        </w:trPr>
        <w:tc>
          <w:tcPr>
            <w:tcW w:w="4176" w:type="dxa"/>
            <w:vAlign w:val="center"/>
          </w:tcPr>
          <w:p w14:paraId="7F77254B" w14:textId="77777777" w:rsidR="00BD7259" w:rsidRPr="00A749A1" w:rsidRDefault="00BD7259" w:rsidP="00E953DA">
            <w:r w:rsidRPr="00A749A1">
              <w:t>Password</w:t>
            </w:r>
          </w:p>
        </w:tc>
        <w:tc>
          <w:tcPr>
            <w:tcW w:w="4600" w:type="dxa"/>
            <w:vAlign w:val="center"/>
          </w:tcPr>
          <w:p w14:paraId="18DEAC21" w14:textId="77777777" w:rsidR="00BD7259" w:rsidRDefault="00BD7259" w:rsidP="00BD7259">
            <w:pPr>
              <w:numPr>
                <w:ilvl w:val="0"/>
                <w:numId w:val="16"/>
              </w:numPr>
              <w:ind w:left="331"/>
              <w:contextualSpacing/>
            </w:pPr>
            <w:r>
              <w:t>Cannot be empty</w:t>
            </w:r>
          </w:p>
          <w:p w14:paraId="4FBC998E" w14:textId="7AE4CEC1" w:rsidR="00BD7259" w:rsidRPr="00A749A1" w:rsidRDefault="00BD7259" w:rsidP="00BD7259">
            <w:pPr>
              <w:numPr>
                <w:ilvl w:val="0"/>
                <w:numId w:val="16"/>
              </w:numPr>
              <w:ind w:left="331"/>
              <w:contextualSpacing/>
            </w:pPr>
            <w:r>
              <w:t>Match with database</w:t>
            </w:r>
          </w:p>
        </w:tc>
      </w:tr>
    </w:tbl>
    <w:p w14:paraId="3CF0A740" w14:textId="774D0FA6" w:rsidR="00814A4E" w:rsidRPr="00B966F0" w:rsidRDefault="00814A4E" w:rsidP="00BD7259">
      <w:pPr>
        <w:pStyle w:val="ListParagraph"/>
        <w:spacing w:line="360" w:lineRule="auto"/>
        <w:ind w:left="3306" w:firstLine="294"/>
        <w:rPr>
          <w:sz w:val="20"/>
          <w:szCs w:val="20"/>
        </w:rPr>
      </w:pPr>
    </w:p>
    <w:p w14:paraId="687D5C99" w14:textId="4840C56D" w:rsidR="00B966F0" w:rsidRDefault="00B966F0" w:rsidP="00B966F0">
      <w:pPr>
        <w:pStyle w:val="ListParagraph"/>
        <w:numPr>
          <w:ilvl w:val="0"/>
          <w:numId w:val="15"/>
        </w:numPr>
        <w:spacing w:line="360" w:lineRule="auto"/>
        <w:ind w:left="426" w:hanging="426"/>
        <w:jc w:val="both"/>
      </w:pPr>
      <w:r>
        <w:t>Upload Item</w:t>
      </w:r>
    </w:p>
    <w:p w14:paraId="2C564EB2" w14:textId="5F0AA937" w:rsidR="00B966F0" w:rsidRDefault="00B966F0" w:rsidP="00B966F0">
      <w:pPr>
        <w:pStyle w:val="ListParagraph"/>
        <w:numPr>
          <w:ilvl w:val="0"/>
          <w:numId w:val="17"/>
        </w:numPr>
        <w:spacing w:line="360" w:lineRule="auto"/>
        <w:jc w:val="both"/>
      </w:pPr>
      <w:r>
        <w:t>Users Logs in as a seller can upload their own respective item to the program by just clicking a button and fill the information needed</w:t>
      </w:r>
      <w:r w:rsidR="00B422C8">
        <w:t xml:space="preserve">. When the user successfully creates an item, </w:t>
      </w:r>
      <w:proofErr w:type="gramStart"/>
      <w:r w:rsidR="00B422C8">
        <w:t>It</w:t>
      </w:r>
      <w:proofErr w:type="gramEnd"/>
      <w:r w:rsidR="00B422C8">
        <w:t xml:space="preserve"> will automatically generates an ID for the item and the item will be sent to the admin to be </w:t>
      </w:r>
      <w:r w:rsidR="005C0827">
        <w:t>accepted or declined.</w:t>
      </w:r>
    </w:p>
    <w:tbl>
      <w:tblPr>
        <w:tblStyle w:val="TableGrid2"/>
        <w:tblW w:w="8776" w:type="dxa"/>
        <w:tblInd w:w="1147" w:type="dxa"/>
        <w:tblLook w:val="04A0" w:firstRow="1" w:lastRow="0" w:firstColumn="1" w:lastColumn="0" w:noHBand="0" w:noVBand="1"/>
      </w:tblPr>
      <w:tblGrid>
        <w:gridCol w:w="4176"/>
        <w:gridCol w:w="4600"/>
      </w:tblGrid>
      <w:tr w:rsidR="00B966F0" w:rsidRPr="00A749A1" w14:paraId="2E8EA685" w14:textId="77777777" w:rsidTr="00E953DA">
        <w:trPr>
          <w:trHeight w:val="409"/>
        </w:trPr>
        <w:tc>
          <w:tcPr>
            <w:tcW w:w="4176" w:type="dxa"/>
            <w:shd w:val="clear" w:color="auto" w:fill="000000"/>
            <w:vAlign w:val="center"/>
          </w:tcPr>
          <w:p w14:paraId="0615D8D6" w14:textId="77777777" w:rsidR="00B966F0" w:rsidRPr="00A749A1" w:rsidRDefault="00B966F0" w:rsidP="00E953DA">
            <w:pPr>
              <w:rPr>
                <w:b/>
                <w:bCs/>
              </w:rPr>
            </w:pPr>
            <w:r w:rsidRPr="00A749A1">
              <w:rPr>
                <w:b/>
                <w:bCs/>
              </w:rPr>
              <w:t>Variable</w:t>
            </w:r>
          </w:p>
        </w:tc>
        <w:tc>
          <w:tcPr>
            <w:tcW w:w="4600" w:type="dxa"/>
            <w:shd w:val="clear" w:color="auto" w:fill="000000"/>
            <w:vAlign w:val="center"/>
          </w:tcPr>
          <w:p w14:paraId="0F2C38E0" w14:textId="77777777" w:rsidR="00B966F0" w:rsidRPr="00A749A1" w:rsidRDefault="00B966F0" w:rsidP="00E953DA">
            <w:pPr>
              <w:rPr>
                <w:b/>
                <w:bCs/>
              </w:rPr>
            </w:pPr>
            <w:r w:rsidRPr="00A749A1">
              <w:rPr>
                <w:b/>
                <w:bCs/>
              </w:rPr>
              <w:t>Validation</w:t>
            </w:r>
          </w:p>
        </w:tc>
      </w:tr>
      <w:tr w:rsidR="00B966F0" w:rsidRPr="00A749A1" w14:paraId="532A9946" w14:textId="77777777" w:rsidTr="00E953DA">
        <w:trPr>
          <w:trHeight w:val="357"/>
        </w:trPr>
        <w:tc>
          <w:tcPr>
            <w:tcW w:w="4176" w:type="dxa"/>
            <w:vAlign w:val="center"/>
          </w:tcPr>
          <w:p w14:paraId="3196F82F" w14:textId="31C815BA" w:rsidR="00B966F0" w:rsidRPr="00A749A1" w:rsidRDefault="00512D66" w:rsidP="00E953DA">
            <w:r>
              <w:t>Item Name</w:t>
            </w:r>
          </w:p>
        </w:tc>
        <w:tc>
          <w:tcPr>
            <w:tcW w:w="4600" w:type="dxa"/>
            <w:vAlign w:val="center"/>
          </w:tcPr>
          <w:p w14:paraId="07BC01F0" w14:textId="77777777" w:rsidR="00B966F0" w:rsidRPr="00A749A1" w:rsidRDefault="00B966F0" w:rsidP="00B966F0">
            <w:pPr>
              <w:numPr>
                <w:ilvl w:val="0"/>
                <w:numId w:val="16"/>
              </w:numPr>
              <w:ind w:left="331"/>
              <w:contextualSpacing/>
            </w:pPr>
            <w:r w:rsidRPr="00A749A1">
              <w:t>Cannot be empty</w:t>
            </w:r>
            <w:r>
              <w:t>.</w:t>
            </w:r>
          </w:p>
          <w:p w14:paraId="52A30604" w14:textId="30879FEB" w:rsidR="00B966F0" w:rsidRPr="00A749A1" w:rsidRDefault="00512D66" w:rsidP="00B966F0">
            <w:pPr>
              <w:numPr>
                <w:ilvl w:val="0"/>
                <w:numId w:val="16"/>
              </w:numPr>
              <w:ind w:left="331"/>
              <w:contextualSpacing/>
            </w:pPr>
            <w:r>
              <w:t>Must at least be 3 character long</w:t>
            </w:r>
          </w:p>
        </w:tc>
      </w:tr>
      <w:tr w:rsidR="00B966F0" w:rsidRPr="00A749A1" w14:paraId="3EAD2572" w14:textId="77777777" w:rsidTr="00E953DA">
        <w:trPr>
          <w:trHeight w:val="357"/>
        </w:trPr>
        <w:tc>
          <w:tcPr>
            <w:tcW w:w="4176" w:type="dxa"/>
            <w:vAlign w:val="center"/>
          </w:tcPr>
          <w:p w14:paraId="2446F9C2" w14:textId="05B39530" w:rsidR="00B966F0" w:rsidRPr="00A749A1" w:rsidRDefault="00512D66" w:rsidP="00E953DA">
            <w:r>
              <w:t>Item Category</w:t>
            </w:r>
          </w:p>
        </w:tc>
        <w:tc>
          <w:tcPr>
            <w:tcW w:w="4600" w:type="dxa"/>
            <w:vAlign w:val="center"/>
          </w:tcPr>
          <w:p w14:paraId="39A79C28" w14:textId="77777777" w:rsidR="00512D66" w:rsidRPr="00A749A1" w:rsidRDefault="00512D66" w:rsidP="00512D66">
            <w:pPr>
              <w:numPr>
                <w:ilvl w:val="0"/>
                <w:numId w:val="16"/>
              </w:numPr>
              <w:ind w:left="331"/>
              <w:contextualSpacing/>
            </w:pPr>
            <w:r w:rsidRPr="00A749A1">
              <w:t>Cannot be empty</w:t>
            </w:r>
            <w:r>
              <w:t>.</w:t>
            </w:r>
          </w:p>
          <w:p w14:paraId="57F0745E" w14:textId="6E1E84D1" w:rsidR="00B966F0" w:rsidRPr="00A749A1" w:rsidRDefault="00512D66" w:rsidP="00512D66">
            <w:pPr>
              <w:numPr>
                <w:ilvl w:val="0"/>
                <w:numId w:val="16"/>
              </w:numPr>
              <w:ind w:left="331"/>
              <w:contextualSpacing/>
            </w:pPr>
            <w:r>
              <w:t>Must at least be 3 character long</w:t>
            </w:r>
          </w:p>
        </w:tc>
      </w:tr>
      <w:tr w:rsidR="00B422C8" w:rsidRPr="00A749A1" w14:paraId="454CE396" w14:textId="77777777" w:rsidTr="00E953DA">
        <w:trPr>
          <w:trHeight w:val="357"/>
        </w:trPr>
        <w:tc>
          <w:tcPr>
            <w:tcW w:w="4176" w:type="dxa"/>
            <w:vAlign w:val="center"/>
          </w:tcPr>
          <w:p w14:paraId="0768F8FA" w14:textId="46130A1E" w:rsidR="00B422C8" w:rsidRDefault="00B422C8" w:rsidP="00E953DA">
            <w:r>
              <w:t>Item Size</w:t>
            </w:r>
          </w:p>
        </w:tc>
        <w:tc>
          <w:tcPr>
            <w:tcW w:w="4600" w:type="dxa"/>
            <w:vAlign w:val="center"/>
          </w:tcPr>
          <w:p w14:paraId="61243688" w14:textId="4503F5C2" w:rsidR="00B422C8" w:rsidRPr="00A749A1" w:rsidRDefault="00B422C8" w:rsidP="00B422C8">
            <w:pPr>
              <w:numPr>
                <w:ilvl w:val="0"/>
                <w:numId w:val="16"/>
              </w:numPr>
              <w:ind w:left="331"/>
              <w:contextualSpacing/>
            </w:pPr>
            <w:r w:rsidRPr="00A749A1">
              <w:t>Cannot be empty</w:t>
            </w:r>
            <w:r>
              <w:t>.</w:t>
            </w:r>
          </w:p>
        </w:tc>
      </w:tr>
      <w:tr w:rsidR="00B422C8" w:rsidRPr="00A749A1" w14:paraId="614BFE50" w14:textId="77777777" w:rsidTr="00E953DA">
        <w:trPr>
          <w:trHeight w:val="357"/>
        </w:trPr>
        <w:tc>
          <w:tcPr>
            <w:tcW w:w="4176" w:type="dxa"/>
            <w:vAlign w:val="center"/>
          </w:tcPr>
          <w:p w14:paraId="4A7531F5" w14:textId="4EA536E1" w:rsidR="00B422C8" w:rsidRDefault="00B422C8" w:rsidP="00E953DA">
            <w:r>
              <w:t>Item Price</w:t>
            </w:r>
          </w:p>
        </w:tc>
        <w:tc>
          <w:tcPr>
            <w:tcW w:w="4600" w:type="dxa"/>
            <w:vAlign w:val="center"/>
          </w:tcPr>
          <w:p w14:paraId="347DE960" w14:textId="77777777" w:rsidR="00B422C8" w:rsidRPr="00A749A1" w:rsidRDefault="00B422C8" w:rsidP="00B422C8">
            <w:pPr>
              <w:numPr>
                <w:ilvl w:val="0"/>
                <w:numId w:val="16"/>
              </w:numPr>
              <w:ind w:left="331"/>
              <w:contextualSpacing/>
            </w:pPr>
            <w:r w:rsidRPr="00A749A1">
              <w:t>Cannot be empty</w:t>
            </w:r>
            <w:r>
              <w:t>.</w:t>
            </w:r>
          </w:p>
          <w:p w14:paraId="46C5231B" w14:textId="150C22A4" w:rsidR="00B422C8" w:rsidRDefault="00B422C8" w:rsidP="00B422C8">
            <w:pPr>
              <w:numPr>
                <w:ilvl w:val="0"/>
                <w:numId w:val="16"/>
              </w:numPr>
              <w:ind w:left="331"/>
              <w:contextualSpacing/>
            </w:pPr>
            <w:r>
              <w:t>Cannot be 0</w:t>
            </w:r>
            <w:r w:rsidR="00367BDE">
              <w:t>.</w:t>
            </w:r>
          </w:p>
          <w:p w14:paraId="0D0A5AD9" w14:textId="2BAC88E2" w:rsidR="00367BDE" w:rsidRPr="00A749A1" w:rsidRDefault="00367BDE" w:rsidP="00B422C8">
            <w:pPr>
              <w:numPr>
                <w:ilvl w:val="0"/>
                <w:numId w:val="16"/>
              </w:numPr>
              <w:ind w:left="331"/>
              <w:contextualSpacing/>
            </w:pPr>
            <w:r>
              <w:t>Must be in number.</w:t>
            </w:r>
          </w:p>
        </w:tc>
      </w:tr>
    </w:tbl>
    <w:p w14:paraId="13826474" w14:textId="77777777" w:rsidR="00B966F0" w:rsidRPr="00B966F0" w:rsidRDefault="00B966F0" w:rsidP="00B966F0">
      <w:pPr>
        <w:pStyle w:val="ListParagraph"/>
        <w:spacing w:line="360" w:lineRule="auto"/>
        <w:ind w:left="3306" w:firstLine="294"/>
        <w:rPr>
          <w:sz w:val="20"/>
          <w:szCs w:val="20"/>
        </w:rPr>
      </w:pPr>
    </w:p>
    <w:p w14:paraId="13A4E109" w14:textId="0E337280" w:rsidR="00B966F0" w:rsidRDefault="00B422C8" w:rsidP="00B966F0">
      <w:pPr>
        <w:pStyle w:val="ListParagraph"/>
        <w:numPr>
          <w:ilvl w:val="0"/>
          <w:numId w:val="15"/>
        </w:numPr>
        <w:spacing w:line="360" w:lineRule="auto"/>
        <w:ind w:left="426" w:hanging="426"/>
        <w:jc w:val="both"/>
      </w:pPr>
      <w:r>
        <w:t>Edit item</w:t>
      </w:r>
    </w:p>
    <w:p w14:paraId="3759DEBA" w14:textId="1F03ACA9" w:rsidR="00B966F0" w:rsidRDefault="00B422C8" w:rsidP="00B966F0">
      <w:pPr>
        <w:pStyle w:val="ListParagraph"/>
        <w:numPr>
          <w:ilvl w:val="0"/>
          <w:numId w:val="17"/>
        </w:numPr>
        <w:spacing w:line="360" w:lineRule="auto"/>
        <w:jc w:val="both"/>
      </w:pPr>
      <w:r>
        <w:t xml:space="preserve">Sellers could also edit their </w:t>
      </w:r>
      <w:r w:rsidR="005C0827">
        <w:t xml:space="preserve">items that </w:t>
      </w:r>
      <w:proofErr w:type="gramStart"/>
      <w:r w:rsidR="005C0827">
        <w:t>has</w:t>
      </w:r>
      <w:proofErr w:type="gramEnd"/>
      <w:r w:rsidR="005C0827">
        <w:t xml:space="preserve"> been accepted by the admin.</w:t>
      </w:r>
    </w:p>
    <w:tbl>
      <w:tblPr>
        <w:tblStyle w:val="TableGrid2"/>
        <w:tblW w:w="8776" w:type="dxa"/>
        <w:tblInd w:w="1147" w:type="dxa"/>
        <w:tblLook w:val="04A0" w:firstRow="1" w:lastRow="0" w:firstColumn="1" w:lastColumn="0" w:noHBand="0" w:noVBand="1"/>
      </w:tblPr>
      <w:tblGrid>
        <w:gridCol w:w="4176"/>
        <w:gridCol w:w="4600"/>
      </w:tblGrid>
      <w:tr w:rsidR="005C0827" w:rsidRPr="00A749A1" w14:paraId="7CABE913" w14:textId="77777777" w:rsidTr="00E953DA">
        <w:trPr>
          <w:trHeight w:val="409"/>
        </w:trPr>
        <w:tc>
          <w:tcPr>
            <w:tcW w:w="4176" w:type="dxa"/>
            <w:shd w:val="clear" w:color="auto" w:fill="000000"/>
            <w:vAlign w:val="center"/>
          </w:tcPr>
          <w:p w14:paraId="58762D69" w14:textId="77777777" w:rsidR="005C0827" w:rsidRPr="00A749A1" w:rsidRDefault="005C0827" w:rsidP="00E953DA">
            <w:pPr>
              <w:rPr>
                <w:b/>
                <w:bCs/>
              </w:rPr>
            </w:pPr>
            <w:r w:rsidRPr="00A749A1">
              <w:rPr>
                <w:b/>
                <w:bCs/>
              </w:rPr>
              <w:t>Variable</w:t>
            </w:r>
          </w:p>
        </w:tc>
        <w:tc>
          <w:tcPr>
            <w:tcW w:w="4600" w:type="dxa"/>
            <w:shd w:val="clear" w:color="auto" w:fill="000000"/>
            <w:vAlign w:val="center"/>
          </w:tcPr>
          <w:p w14:paraId="48B902C4" w14:textId="77777777" w:rsidR="005C0827" w:rsidRPr="00A749A1" w:rsidRDefault="005C0827" w:rsidP="00E953DA">
            <w:pPr>
              <w:rPr>
                <w:b/>
                <w:bCs/>
              </w:rPr>
            </w:pPr>
            <w:r w:rsidRPr="00A749A1">
              <w:rPr>
                <w:b/>
                <w:bCs/>
              </w:rPr>
              <w:t>Validation</w:t>
            </w:r>
          </w:p>
        </w:tc>
      </w:tr>
      <w:tr w:rsidR="005C0827" w:rsidRPr="00A749A1" w14:paraId="0315AD7F" w14:textId="77777777" w:rsidTr="00E953DA">
        <w:trPr>
          <w:trHeight w:val="357"/>
        </w:trPr>
        <w:tc>
          <w:tcPr>
            <w:tcW w:w="4176" w:type="dxa"/>
            <w:vAlign w:val="center"/>
          </w:tcPr>
          <w:p w14:paraId="6A196FDE" w14:textId="77777777" w:rsidR="005C0827" w:rsidRPr="00A749A1" w:rsidRDefault="005C0827" w:rsidP="00E953DA">
            <w:r>
              <w:t>Item Name</w:t>
            </w:r>
          </w:p>
        </w:tc>
        <w:tc>
          <w:tcPr>
            <w:tcW w:w="4600" w:type="dxa"/>
            <w:vAlign w:val="center"/>
          </w:tcPr>
          <w:p w14:paraId="6CE57C20" w14:textId="77777777" w:rsidR="005C0827" w:rsidRPr="00A749A1" w:rsidRDefault="005C0827" w:rsidP="005C0827">
            <w:pPr>
              <w:numPr>
                <w:ilvl w:val="0"/>
                <w:numId w:val="16"/>
              </w:numPr>
              <w:ind w:left="331"/>
              <w:contextualSpacing/>
            </w:pPr>
            <w:r w:rsidRPr="00A749A1">
              <w:t>Cannot be empty</w:t>
            </w:r>
            <w:r>
              <w:t>.</w:t>
            </w:r>
          </w:p>
          <w:p w14:paraId="3AD7C7B8" w14:textId="77777777" w:rsidR="005C0827" w:rsidRPr="00A749A1" w:rsidRDefault="005C0827" w:rsidP="005C0827">
            <w:pPr>
              <w:numPr>
                <w:ilvl w:val="0"/>
                <w:numId w:val="16"/>
              </w:numPr>
              <w:ind w:left="331"/>
              <w:contextualSpacing/>
            </w:pPr>
            <w:r>
              <w:t>Must at least be 3 character long</w:t>
            </w:r>
          </w:p>
        </w:tc>
      </w:tr>
      <w:tr w:rsidR="005C0827" w:rsidRPr="00A749A1" w14:paraId="1556BBAF" w14:textId="77777777" w:rsidTr="00E953DA">
        <w:trPr>
          <w:trHeight w:val="357"/>
        </w:trPr>
        <w:tc>
          <w:tcPr>
            <w:tcW w:w="4176" w:type="dxa"/>
            <w:vAlign w:val="center"/>
          </w:tcPr>
          <w:p w14:paraId="71AD97D5" w14:textId="77777777" w:rsidR="005C0827" w:rsidRPr="00A749A1" w:rsidRDefault="005C0827" w:rsidP="00E953DA">
            <w:r>
              <w:t>Item Category</w:t>
            </w:r>
          </w:p>
        </w:tc>
        <w:tc>
          <w:tcPr>
            <w:tcW w:w="4600" w:type="dxa"/>
            <w:vAlign w:val="center"/>
          </w:tcPr>
          <w:p w14:paraId="2BA6B726" w14:textId="77777777" w:rsidR="005C0827" w:rsidRPr="00A749A1" w:rsidRDefault="005C0827" w:rsidP="005C0827">
            <w:pPr>
              <w:numPr>
                <w:ilvl w:val="0"/>
                <w:numId w:val="16"/>
              </w:numPr>
              <w:ind w:left="331"/>
              <w:contextualSpacing/>
            </w:pPr>
            <w:r w:rsidRPr="00A749A1">
              <w:t>Cannot be empty</w:t>
            </w:r>
            <w:r>
              <w:t>.</w:t>
            </w:r>
          </w:p>
          <w:p w14:paraId="35CD0572" w14:textId="77777777" w:rsidR="005C0827" w:rsidRPr="00A749A1" w:rsidRDefault="005C0827" w:rsidP="005C0827">
            <w:pPr>
              <w:numPr>
                <w:ilvl w:val="0"/>
                <w:numId w:val="16"/>
              </w:numPr>
              <w:ind w:left="331"/>
              <w:contextualSpacing/>
            </w:pPr>
            <w:r>
              <w:t>Must at least be 3 character long</w:t>
            </w:r>
          </w:p>
        </w:tc>
      </w:tr>
      <w:tr w:rsidR="005C0827" w:rsidRPr="00A749A1" w14:paraId="3F75A880" w14:textId="77777777" w:rsidTr="00E953DA">
        <w:trPr>
          <w:trHeight w:val="357"/>
        </w:trPr>
        <w:tc>
          <w:tcPr>
            <w:tcW w:w="4176" w:type="dxa"/>
            <w:vAlign w:val="center"/>
          </w:tcPr>
          <w:p w14:paraId="3B6AF72D" w14:textId="77777777" w:rsidR="005C0827" w:rsidRDefault="005C0827" w:rsidP="00E953DA">
            <w:r>
              <w:t>Item Size</w:t>
            </w:r>
          </w:p>
        </w:tc>
        <w:tc>
          <w:tcPr>
            <w:tcW w:w="4600" w:type="dxa"/>
            <w:vAlign w:val="center"/>
          </w:tcPr>
          <w:p w14:paraId="11994195" w14:textId="77777777" w:rsidR="005C0827" w:rsidRPr="00A749A1" w:rsidRDefault="005C0827" w:rsidP="005C0827">
            <w:pPr>
              <w:numPr>
                <w:ilvl w:val="0"/>
                <w:numId w:val="16"/>
              </w:numPr>
              <w:ind w:left="331"/>
              <w:contextualSpacing/>
            </w:pPr>
            <w:r w:rsidRPr="00A749A1">
              <w:t>Cannot be empty</w:t>
            </w:r>
            <w:r>
              <w:t>.</w:t>
            </w:r>
          </w:p>
        </w:tc>
      </w:tr>
      <w:tr w:rsidR="005C0827" w:rsidRPr="00A749A1" w14:paraId="0625CD6F" w14:textId="77777777" w:rsidTr="00E953DA">
        <w:trPr>
          <w:trHeight w:val="357"/>
        </w:trPr>
        <w:tc>
          <w:tcPr>
            <w:tcW w:w="4176" w:type="dxa"/>
            <w:vAlign w:val="center"/>
          </w:tcPr>
          <w:p w14:paraId="1FCE1942" w14:textId="77777777" w:rsidR="005C0827" w:rsidRDefault="005C0827" w:rsidP="00E953DA">
            <w:r>
              <w:t>Item Price</w:t>
            </w:r>
          </w:p>
        </w:tc>
        <w:tc>
          <w:tcPr>
            <w:tcW w:w="4600" w:type="dxa"/>
            <w:vAlign w:val="center"/>
          </w:tcPr>
          <w:p w14:paraId="40ABBBE3" w14:textId="77777777" w:rsidR="005C0827" w:rsidRPr="00A749A1" w:rsidRDefault="005C0827" w:rsidP="005C0827">
            <w:pPr>
              <w:numPr>
                <w:ilvl w:val="0"/>
                <w:numId w:val="16"/>
              </w:numPr>
              <w:ind w:left="331"/>
              <w:contextualSpacing/>
            </w:pPr>
            <w:r w:rsidRPr="00A749A1">
              <w:t>Cannot be empty</w:t>
            </w:r>
            <w:r>
              <w:t>.</w:t>
            </w:r>
          </w:p>
          <w:p w14:paraId="5BA47229" w14:textId="77777777" w:rsidR="005C0827" w:rsidRDefault="005C0827" w:rsidP="005C0827">
            <w:pPr>
              <w:numPr>
                <w:ilvl w:val="0"/>
                <w:numId w:val="16"/>
              </w:numPr>
              <w:ind w:left="331"/>
              <w:contextualSpacing/>
            </w:pPr>
            <w:r>
              <w:t>Cannot be 0</w:t>
            </w:r>
          </w:p>
          <w:p w14:paraId="1753D52D" w14:textId="10C1D939" w:rsidR="00367BDE" w:rsidRPr="00A749A1" w:rsidRDefault="00367BDE" w:rsidP="005C0827">
            <w:pPr>
              <w:numPr>
                <w:ilvl w:val="0"/>
                <w:numId w:val="16"/>
              </w:numPr>
              <w:ind w:left="331"/>
              <w:contextualSpacing/>
            </w:pPr>
            <w:r>
              <w:t>Must be in number.</w:t>
            </w:r>
          </w:p>
        </w:tc>
      </w:tr>
    </w:tbl>
    <w:p w14:paraId="480B1A1A" w14:textId="55F76542" w:rsidR="00B966F0" w:rsidRDefault="00B966F0" w:rsidP="00B966F0">
      <w:pPr>
        <w:pStyle w:val="ListParagraph"/>
        <w:spacing w:line="360" w:lineRule="auto"/>
        <w:ind w:left="3306" w:firstLine="294"/>
        <w:rPr>
          <w:sz w:val="20"/>
          <w:szCs w:val="20"/>
        </w:rPr>
      </w:pPr>
    </w:p>
    <w:p w14:paraId="0EF46B72" w14:textId="51CABF6B" w:rsidR="005C0827" w:rsidRDefault="005C0827" w:rsidP="00B966F0">
      <w:pPr>
        <w:pStyle w:val="ListParagraph"/>
        <w:spacing w:line="360" w:lineRule="auto"/>
        <w:ind w:left="3306" w:firstLine="294"/>
        <w:rPr>
          <w:sz w:val="20"/>
          <w:szCs w:val="20"/>
        </w:rPr>
      </w:pPr>
    </w:p>
    <w:p w14:paraId="6A1E3EE4" w14:textId="255F948F" w:rsidR="005C0827" w:rsidRDefault="005C0827" w:rsidP="00B966F0">
      <w:pPr>
        <w:pStyle w:val="ListParagraph"/>
        <w:spacing w:line="360" w:lineRule="auto"/>
        <w:ind w:left="3306" w:firstLine="294"/>
        <w:rPr>
          <w:sz w:val="20"/>
          <w:szCs w:val="20"/>
        </w:rPr>
      </w:pPr>
    </w:p>
    <w:p w14:paraId="5ED302B8" w14:textId="601C45B4" w:rsidR="005C0827" w:rsidRDefault="005C0827" w:rsidP="00B966F0">
      <w:pPr>
        <w:pStyle w:val="ListParagraph"/>
        <w:spacing w:line="360" w:lineRule="auto"/>
        <w:ind w:left="3306" w:firstLine="294"/>
        <w:rPr>
          <w:sz w:val="20"/>
          <w:szCs w:val="20"/>
        </w:rPr>
      </w:pPr>
    </w:p>
    <w:p w14:paraId="37AAE3B5" w14:textId="31EE5E03" w:rsidR="005C0827" w:rsidRDefault="005C0827" w:rsidP="00B966F0">
      <w:pPr>
        <w:pStyle w:val="ListParagraph"/>
        <w:spacing w:line="360" w:lineRule="auto"/>
        <w:ind w:left="3306" w:firstLine="294"/>
        <w:rPr>
          <w:sz w:val="20"/>
          <w:szCs w:val="20"/>
        </w:rPr>
      </w:pPr>
    </w:p>
    <w:p w14:paraId="209968F7" w14:textId="77777777" w:rsidR="005C0827" w:rsidRPr="00B966F0" w:rsidRDefault="005C0827" w:rsidP="00B966F0">
      <w:pPr>
        <w:pStyle w:val="ListParagraph"/>
        <w:spacing w:line="360" w:lineRule="auto"/>
        <w:ind w:left="3306" w:firstLine="294"/>
        <w:rPr>
          <w:sz w:val="20"/>
          <w:szCs w:val="20"/>
        </w:rPr>
      </w:pPr>
    </w:p>
    <w:p w14:paraId="21FF60C5" w14:textId="6B755F15" w:rsidR="00B966F0" w:rsidRDefault="00351FBB" w:rsidP="00B966F0">
      <w:pPr>
        <w:pStyle w:val="ListParagraph"/>
        <w:numPr>
          <w:ilvl w:val="0"/>
          <w:numId w:val="15"/>
        </w:numPr>
        <w:spacing w:line="360" w:lineRule="auto"/>
        <w:ind w:left="426" w:hanging="426"/>
        <w:jc w:val="both"/>
      </w:pPr>
      <w:r>
        <w:t>Delete Item</w:t>
      </w:r>
    </w:p>
    <w:p w14:paraId="724F1CEF" w14:textId="3E61F759" w:rsidR="00351FBB" w:rsidRDefault="00351FBB" w:rsidP="00351FBB">
      <w:pPr>
        <w:pStyle w:val="ListParagraph"/>
        <w:numPr>
          <w:ilvl w:val="0"/>
          <w:numId w:val="17"/>
        </w:numPr>
        <w:spacing w:line="360" w:lineRule="auto"/>
        <w:jc w:val="both"/>
      </w:pPr>
      <w:r>
        <w:t xml:space="preserve">As a seller, they could also delete their items that </w:t>
      </w:r>
      <w:proofErr w:type="gramStart"/>
      <w:r>
        <w:t>has</w:t>
      </w:r>
      <w:proofErr w:type="gramEnd"/>
      <w:r>
        <w:t xml:space="preserve"> been accepted/approved by the admin if maybe there is something wrong with the item’s information.</w:t>
      </w:r>
      <w:r w:rsidR="00367BDE">
        <w:t xml:space="preserve"> By doing this, it will also delete the item from the database.</w:t>
      </w:r>
    </w:p>
    <w:p w14:paraId="364AAEE2" w14:textId="77777777" w:rsidR="00351FBB" w:rsidRDefault="00351FBB" w:rsidP="00351FBB">
      <w:pPr>
        <w:pStyle w:val="ListParagraph"/>
        <w:numPr>
          <w:ilvl w:val="0"/>
          <w:numId w:val="15"/>
        </w:numPr>
        <w:spacing w:line="360" w:lineRule="auto"/>
        <w:ind w:left="426" w:hanging="426"/>
        <w:jc w:val="both"/>
      </w:pPr>
      <w:r>
        <w:t>View Item</w:t>
      </w:r>
    </w:p>
    <w:p w14:paraId="6A23E53F" w14:textId="07A397B4" w:rsidR="00351FBB" w:rsidRDefault="00351FBB" w:rsidP="00351FBB">
      <w:pPr>
        <w:pStyle w:val="ListParagraph"/>
        <w:numPr>
          <w:ilvl w:val="0"/>
          <w:numId w:val="17"/>
        </w:numPr>
        <w:spacing w:line="360" w:lineRule="auto"/>
        <w:jc w:val="both"/>
      </w:pPr>
      <w:proofErr w:type="gramStart"/>
      <w:r>
        <w:t>User</w:t>
      </w:r>
      <w:proofErr w:type="gramEnd"/>
      <w:r>
        <w:t xml:space="preserve"> that already have registered or logged in can view </w:t>
      </w:r>
      <w:proofErr w:type="gramStart"/>
      <w:r>
        <w:t>all of</w:t>
      </w:r>
      <w:proofErr w:type="gramEnd"/>
      <w:r>
        <w:t xml:space="preserve"> the available items</w:t>
      </w:r>
      <w:r w:rsidR="00367BDE">
        <w:t xml:space="preserve"> that has been approved by the admin</w:t>
      </w:r>
      <w:r>
        <w:t xml:space="preserve"> in the home page. It will show the item’s name, category, size and price of each item. There will be </w:t>
      </w:r>
      <w:proofErr w:type="gramStart"/>
      <w:r>
        <w:t>option</w:t>
      </w:r>
      <w:proofErr w:type="gramEnd"/>
      <w:r>
        <w:t xml:space="preserve"> to either purchase or make an offer for that specific item.</w:t>
      </w:r>
    </w:p>
    <w:p w14:paraId="145F6C6D" w14:textId="77777777" w:rsidR="00B966F0" w:rsidRPr="00351FBB" w:rsidRDefault="00B966F0" w:rsidP="00351FBB">
      <w:pPr>
        <w:spacing w:line="360" w:lineRule="auto"/>
        <w:rPr>
          <w:sz w:val="20"/>
          <w:szCs w:val="20"/>
        </w:rPr>
      </w:pPr>
    </w:p>
    <w:p w14:paraId="6230BCFB" w14:textId="0AC45627" w:rsidR="00351FBB" w:rsidRDefault="00351FBB" w:rsidP="00351FBB">
      <w:pPr>
        <w:pStyle w:val="ListParagraph"/>
        <w:numPr>
          <w:ilvl w:val="0"/>
          <w:numId w:val="15"/>
        </w:numPr>
        <w:spacing w:line="360" w:lineRule="auto"/>
        <w:ind w:left="426" w:hanging="426"/>
        <w:jc w:val="both"/>
      </w:pPr>
      <w:r>
        <w:t>Purchase Item</w:t>
      </w:r>
    </w:p>
    <w:p w14:paraId="02CECB6B" w14:textId="7EB65900" w:rsidR="00351FBB" w:rsidRDefault="00450667" w:rsidP="00351FBB">
      <w:pPr>
        <w:pStyle w:val="ListParagraph"/>
        <w:numPr>
          <w:ilvl w:val="0"/>
          <w:numId w:val="17"/>
        </w:numPr>
        <w:spacing w:line="360" w:lineRule="auto"/>
        <w:jc w:val="both"/>
      </w:pPr>
      <w:r>
        <w:t xml:space="preserve">After viewing the item, </w:t>
      </w:r>
      <w:proofErr w:type="gramStart"/>
      <w:r>
        <w:t>buyer</w:t>
      </w:r>
      <w:proofErr w:type="gramEnd"/>
      <w:r>
        <w:t xml:space="preserve"> could purchase that specific item by just clicking a button to purchase, after clicking the button, a pop up will appear for confirming the purchase</w:t>
      </w:r>
      <w:r w:rsidR="00351FBB">
        <w:t>.</w:t>
      </w:r>
      <w:r>
        <w:t xml:space="preserve"> After the user </w:t>
      </w:r>
      <w:proofErr w:type="gramStart"/>
      <w:r>
        <w:t>confirmed</w:t>
      </w:r>
      <w:proofErr w:type="gramEnd"/>
      <w:r>
        <w:t xml:space="preserve"> the purchase, an ID will be automatically generated for the </w:t>
      </w:r>
      <w:proofErr w:type="gramStart"/>
      <w:r>
        <w:t>transaction</w:t>
      </w:r>
      <w:proofErr w:type="gramEnd"/>
      <w:r w:rsidR="00367BDE">
        <w:t xml:space="preserve"> and it will also save the User ID and Item ID</w:t>
      </w:r>
      <w:r>
        <w:t>.</w:t>
      </w:r>
      <w:r w:rsidR="00367BDE">
        <w:t xml:space="preserve"> When a buyer has successfully purchased an item, the item will also be deleted from every user’s </w:t>
      </w:r>
      <w:proofErr w:type="spellStart"/>
      <w:r w:rsidR="00367BDE">
        <w:t>wishlist</w:t>
      </w:r>
      <w:proofErr w:type="spellEnd"/>
      <w:r w:rsidR="00367BDE">
        <w:t>.</w:t>
      </w:r>
    </w:p>
    <w:p w14:paraId="061EB095" w14:textId="77777777" w:rsidR="00351FBB" w:rsidRPr="00B966F0" w:rsidRDefault="00351FBB" w:rsidP="00351FBB">
      <w:pPr>
        <w:pStyle w:val="ListParagraph"/>
        <w:spacing w:line="360" w:lineRule="auto"/>
        <w:ind w:left="3306" w:firstLine="294"/>
        <w:rPr>
          <w:sz w:val="20"/>
          <w:szCs w:val="20"/>
        </w:rPr>
      </w:pPr>
    </w:p>
    <w:p w14:paraId="0AB9787D" w14:textId="0039379F" w:rsidR="00351FBB" w:rsidRDefault="00401B43" w:rsidP="00351FBB">
      <w:pPr>
        <w:pStyle w:val="ListParagraph"/>
        <w:numPr>
          <w:ilvl w:val="0"/>
          <w:numId w:val="15"/>
        </w:numPr>
        <w:spacing w:line="360" w:lineRule="auto"/>
        <w:ind w:left="426" w:hanging="426"/>
        <w:jc w:val="both"/>
      </w:pPr>
      <w:r>
        <w:t>Make Offer</w:t>
      </w:r>
    </w:p>
    <w:p w14:paraId="08500F5B" w14:textId="69C6B335" w:rsidR="00351FBB" w:rsidRDefault="00401B43" w:rsidP="00351FBB">
      <w:pPr>
        <w:pStyle w:val="ListParagraph"/>
        <w:numPr>
          <w:ilvl w:val="0"/>
          <w:numId w:val="17"/>
        </w:numPr>
        <w:spacing w:line="360" w:lineRule="auto"/>
        <w:jc w:val="both"/>
      </w:pPr>
      <w:r>
        <w:t xml:space="preserve">If the buyer </w:t>
      </w:r>
      <w:proofErr w:type="gramStart"/>
      <w:r>
        <w:t>think</w:t>
      </w:r>
      <w:proofErr w:type="gramEnd"/>
      <w:r>
        <w:t xml:space="preserve"> that they could get a better price on the item, they could make an offer for that item. They will be </w:t>
      </w:r>
      <w:proofErr w:type="gramStart"/>
      <w:r>
        <w:t>presented</w:t>
      </w:r>
      <w:proofErr w:type="gramEnd"/>
      <w:r>
        <w:t xml:space="preserve"> a </w:t>
      </w:r>
      <w:r w:rsidR="00367BDE">
        <w:t xml:space="preserve">form </w:t>
      </w:r>
      <w:r>
        <w:t xml:space="preserve">to offer </w:t>
      </w:r>
      <w:r w:rsidR="00BC33CE">
        <w:t xml:space="preserve">the price to the seller to which they can </w:t>
      </w:r>
      <w:r w:rsidR="00367BDE">
        <w:t xml:space="preserve">input an </w:t>
      </w:r>
      <w:proofErr w:type="spellStart"/>
      <w:r w:rsidR="00367BDE">
        <w:t>offe</w:t>
      </w:r>
      <w:proofErr w:type="spellEnd"/>
      <w:r w:rsidR="00BC33CE">
        <w:t>. If there</w:t>
      </w:r>
      <w:r w:rsidR="001A24F5">
        <w:t xml:space="preserve"> i</w:t>
      </w:r>
      <w:r w:rsidR="00BC33CE">
        <w:t>s an offer</w:t>
      </w:r>
      <w:r w:rsidR="001A24F5">
        <w:t xml:space="preserve"> on the item, </w:t>
      </w:r>
      <w:proofErr w:type="gramStart"/>
      <w:r w:rsidR="001A24F5">
        <w:t>buyer</w:t>
      </w:r>
      <w:proofErr w:type="gramEnd"/>
      <w:r w:rsidR="001A24F5">
        <w:t xml:space="preserve"> can still make an offer but at a higher price, if the </w:t>
      </w:r>
      <w:proofErr w:type="gramStart"/>
      <w:r w:rsidR="001A24F5">
        <w:t>buyer  offer</w:t>
      </w:r>
      <w:proofErr w:type="gramEnd"/>
      <w:r w:rsidR="001A24F5">
        <w:t xml:space="preserve"> a price lower than the current offer, the offer will not go through.</w:t>
      </w:r>
      <w:r w:rsidR="00BC33CE">
        <w:t xml:space="preserve"> </w:t>
      </w:r>
    </w:p>
    <w:tbl>
      <w:tblPr>
        <w:tblStyle w:val="TableGrid2"/>
        <w:tblW w:w="8776" w:type="dxa"/>
        <w:tblInd w:w="1147" w:type="dxa"/>
        <w:tblLook w:val="04A0" w:firstRow="1" w:lastRow="0" w:firstColumn="1" w:lastColumn="0" w:noHBand="0" w:noVBand="1"/>
      </w:tblPr>
      <w:tblGrid>
        <w:gridCol w:w="4176"/>
        <w:gridCol w:w="4600"/>
      </w:tblGrid>
      <w:tr w:rsidR="00351FBB" w:rsidRPr="00A749A1" w14:paraId="4AE71CF3" w14:textId="77777777" w:rsidTr="00E953DA">
        <w:trPr>
          <w:trHeight w:val="409"/>
        </w:trPr>
        <w:tc>
          <w:tcPr>
            <w:tcW w:w="4176" w:type="dxa"/>
            <w:shd w:val="clear" w:color="auto" w:fill="000000"/>
            <w:vAlign w:val="center"/>
          </w:tcPr>
          <w:p w14:paraId="0269D587" w14:textId="77777777" w:rsidR="00351FBB" w:rsidRPr="00A749A1" w:rsidRDefault="00351FBB" w:rsidP="00E953DA">
            <w:pPr>
              <w:rPr>
                <w:b/>
                <w:bCs/>
              </w:rPr>
            </w:pPr>
            <w:r w:rsidRPr="00A749A1">
              <w:rPr>
                <w:b/>
                <w:bCs/>
              </w:rPr>
              <w:t>Variable</w:t>
            </w:r>
          </w:p>
        </w:tc>
        <w:tc>
          <w:tcPr>
            <w:tcW w:w="4600" w:type="dxa"/>
            <w:shd w:val="clear" w:color="auto" w:fill="000000"/>
            <w:vAlign w:val="center"/>
          </w:tcPr>
          <w:p w14:paraId="313149C0" w14:textId="77777777" w:rsidR="00351FBB" w:rsidRPr="00A749A1" w:rsidRDefault="00351FBB" w:rsidP="00E953DA">
            <w:pPr>
              <w:rPr>
                <w:b/>
                <w:bCs/>
              </w:rPr>
            </w:pPr>
            <w:r w:rsidRPr="00A749A1">
              <w:rPr>
                <w:b/>
                <w:bCs/>
              </w:rPr>
              <w:t>Validation</w:t>
            </w:r>
          </w:p>
        </w:tc>
      </w:tr>
      <w:tr w:rsidR="00351FBB" w:rsidRPr="00A749A1" w14:paraId="1D904D97" w14:textId="77777777" w:rsidTr="00E953DA">
        <w:trPr>
          <w:trHeight w:val="357"/>
        </w:trPr>
        <w:tc>
          <w:tcPr>
            <w:tcW w:w="4176" w:type="dxa"/>
            <w:vAlign w:val="center"/>
          </w:tcPr>
          <w:p w14:paraId="1F4E6AB9" w14:textId="42C77A7D" w:rsidR="00351FBB" w:rsidRPr="00A749A1" w:rsidRDefault="00BC33CE" w:rsidP="00E953DA">
            <w:r>
              <w:t>Offer Price</w:t>
            </w:r>
          </w:p>
        </w:tc>
        <w:tc>
          <w:tcPr>
            <w:tcW w:w="4600" w:type="dxa"/>
            <w:vAlign w:val="center"/>
          </w:tcPr>
          <w:p w14:paraId="1E6109E2" w14:textId="77777777" w:rsidR="00351FBB" w:rsidRPr="00A749A1" w:rsidRDefault="00351FBB" w:rsidP="00351FBB">
            <w:pPr>
              <w:numPr>
                <w:ilvl w:val="0"/>
                <w:numId w:val="16"/>
              </w:numPr>
              <w:ind w:left="331"/>
              <w:contextualSpacing/>
            </w:pPr>
            <w:r w:rsidRPr="00A749A1">
              <w:t>Cannot be empty</w:t>
            </w:r>
            <w:r>
              <w:t>.</w:t>
            </w:r>
          </w:p>
          <w:p w14:paraId="00EA7C41" w14:textId="77777777" w:rsidR="00351FBB" w:rsidRDefault="00BC33CE" w:rsidP="00351FBB">
            <w:pPr>
              <w:numPr>
                <w:ilvl w:val="0"/>
                <w:numId w:val="16"/>
              </w:numPr>
              <w:ind w:left="331"/>
              <w:contextualSpacing/>
            </w:pPr>
            <w:r>
              <w:t>Must be more than zero</w:t>
            </w:r>
          </w:p>
          <w:p w14:paraId="0BC4F24E" w14:textId="0855DC5E" w:rsidR="00E56E11" w:rsidRPr="00A749A1" w:rsidRDefault="00E56E11" w:rsidP="00351FBB">
            <w:pPr>
              <w:numPr>
                <w:ilvl w:val="0"/>
                <w:numId w:val="16"/>
              </w:numPr>
              <w:ind w:left="331"/>
              <w:contextualSpacing/>
            </w:pPr>
            <w:r>
              <w:t>Cannot be lower than the highest offer.</w:t>
            </w:r>
          </w:p>
        </w:tc>
      </w:tr>
    </w:tbl>
    <w:p w14:paraId="012854C6" w14:textId="77777777" w:rsidR="00BC33CE" w:rsidRPr="00B966F0" w:rsidRDefault="00BC33CE" w:rsidP="00351FBB">
      <w:pPr>
        <w:pStyle w:val="ListParagraph"/>
        <w:spacing w:line="360" w:lineRule="auto"/>
        <w:ind w:left="3306" w:firstLine="294"/>
        <w:rPr>
          <w:sz w:val="20"/>
          <w:szCs w:val="20"/>
        </w:rPr>
      </w:pPr>
    </w:p>
    <w:p w14:paraId="74DA8FAA" w14:textId="1B6DF519" w:rsidR="00351FBB" w:rsidRDefault="001A24F5" w:rsidP="00351FBB">
      <w:pPr>
        <w:pStyle w:val="ListParagraph"/>
        <w:numPr>
          <w:ilvl w:val="0"/>
          <w:numId w:val="15"/>
        </w:numPr>
        <w:spacing w:line="360" w:lineRule="auto"/>
        <w:ind w:left="426" w:hanging="426"/>
        <w:jc w:val="both"/>
      </w:pPr>
      <w:r>
        <w:t>View Requested Item</w:t>
      </w:r>
    </w:p>
    <w:p w14:paraId="7FC664DD" w14:textId="4302F104" w:rsidR="00351FBB" w:rsidRDefault="001A24F5" w:rsidP="00351FBB">
      <w:pPr>
        <w:pStyle w:val="ListParagraph"/>
        <w:numPr>
          <w:ilvl w:val="0"/>
          <w:numId w:val="17"/>
        </w:numPr>
        <w:spacing w:line="360" w:lineRule="auto"/>
        <w:jc w:val="both"/>
      </w:pPr>
      <w:r>
        <w:t>As a</w:t>
      </w:r>
      <w:r w:rsidR="00E56E11">
        <w:t>n</w:t>
      </w:r>
      <w:r>
        <w:t xml:space="preserve"> admin, they can view </w:t>
      </w:r>
      <w:proofErr w:type="gramStart"/>
      <w:r w:rsidR="004353F3">
        <w:t>item</w:t>
      </w:r>
      <w:proofErr w:type="gramEnd"/>
      <w:r w:rsidR="004353F3">
        <w:t xml:space="preserve"> that is waiting to be reviewed. It will show the item’s name, category, size</w:t>
      </w:r>
      <w:r w:rsidR="00E56E11">
        <w:t xml:space="preserve"> </w:t>
      </w:r>
      <w:r w:rsidR="004353F3">
        <w:t xml:space="preserve">and the price </w:t>
      </w:r>
      <w:r w:rsidR="00E56E11">
        <w:t>that where the item status is still pending or waiting to be reviewed</w:t>
      </w:r>
      <w:r w:rsidR="004353F3">
        <w:t>, the admin also has the option to either approve or decline the items.</w:t>
      </w:r>
    </w:p>
    <w:p w14:paraId="2339AEE4" w14:textId="77777777" w:rsidR="00340BF3" w:rsidRDefault="00340BF3" w:rsidP="00340BF3">
      <w:pPr>
        <w:pStyle w:val="ListParagraph"/>
        <w:spacing w:line="360" w:lineRule="auto"/>
        <w:ind w:left="1146"/>
        <w:jc w:val="both"/>
      </w:pPr>
    </w:p>
    <w:p w14:paraId="697DEFD1" w14:textId="77777777" w:rsidR="00351FBB" w:rsidRPr="00B966F0" w:rsidRDefault="00351FBB" w:rsidP="00351FBB">
      <w:pPr>
        <w:pStyle w:val="ListParagraph"/>
        <w:spacing w:line="360" w:lineRule="auto"/>
        <w:ind w:left="3306" w:firstLine="294"/>
        <w:rPr>
          <w:sz w:val="20"/>
          <w:szCs w:val="20"/>
        </w:rPr>
      </w:pPr>
    </w:p>
    <w:p w14:paraId="6DA1C2E3" w14:textId="075F5155" w:rsidR="00351FBB" w:rsidRDefault="004353F3" w:rsidP="00351FBB">
      <w:pPr>
        <w:pStyle w:val="ListParagraph"/>
        <w:numPr>
          <w:ilvl w:val="0"/>
          <w:numId w:val="15"/>
        </w:numPr>
        <w:spacing w:line="360" w:lineRule="auto"/>
        <w:ind w:left="426" w:hanging="426"/>
        <w:jc w:val="both"/>
      </w:pPr>
      <w:r>
        <w:lastRenderedPageBreak/>
        <w:t>Approve Item</w:t>
      </w:r>
    </w:p>
    <w:p w14:paraId="1F63CC7B" w14:textId="6CE1BD22" w:rsidR="004353F3" w:rsidRPr="00B81FFC" w:rsidRDefault="004353F3" w:rsidP="00B81FFC">
      <w:pPr>
        <w:pStyle w:val="ListParagraph"/>
        <w:numPr>
          <w:ilvl w:val="0"/>
          <w:numId w:val="17"/>
        </w:numPr>
        <w:spacing w:line="360" w:lineRule="auto"/>
        <w:jc w:val="both"/>
      </w:pPr>
      <w:r>
        <w:t xml:space="preserve">If the admin </w:t>
      </w:r>
      <w:proofErr w:type="gramStart"/>
      <w:r>
        <w:t>choose</w:t>
      </w:r>
      <w:proofErr w:type="gramEnd"/>
      <w:r>
        <w:t xml:space="preserve"> to approve the item, the item now can be purchased by the buyers </w:t>
      </w:r>
      <w:proofErr w:type="gramStart"/>
      <w:r>
        <w:t>in</w:t>
      </w:r>
      <w:proofErr w:type="gramEnd"/>
      <w:r>
        <w:t xml:space="preserve"> the buyer’s homepage</w:t>
      </w:r>
      <w:r w:rsidR="00E56E11">
        <w:t xml:space="preserve"> as well as update the item status in the database</w:t>
      </w:r>
      <w:r>
        <w:t>.</w:t>
      </w:r>
      <w:r w:rsidR="00E56E11">
        <w:t xml:space="preserve"> </w:t>
      </w:r>
    </w:p>
    <w:p w14:paraId="6DF16BDD" w14:textId="29553E48" w:rsidR="00351FBB" w:rsidRDefault="004353F3" w:rsidP="00351FBB">
      <w:pPr>
        <w:pStyle w:val="ListParagraph"/>
        <w:numPr>
          <w:ilvl w:val="0"/>
          <w:numId w:val="15"/>
        </w:numPr>
        <w:spacing w:line="360" w:lineRule="auto"/>
        <w:ind w:left="426" w:hanging="426"/>
        <w:jc w:val="both"/>
      </w:pPr>
      <w:r>
        <w:t>Decline Item</w:t>
      </w:r>
    </w:p>
    <w:p w14:paraId="61C3E7C2" w14:textId="07D46849" w:rsidR="00351FBB" w:rsidRDefault="004353F3" w:rsidP="00351FBB">
      <w:pPr>
        <w:pStyle w:val="ListParagraph"/>
        <w:numPr>
          <w:ilvl w:val="0"/>
          <w:numId w:val="17"/>
        </w:numPr>
        <w:spacing w:line="360" w:lineRule="auto"/>
        <w:jc w:val="both"/>
      </w:pPr>
      <w:r>
        <w:t xml:space="preserve">If the admin </w:t>
      </w:r>
      <w:proofErr w:type="gramStart"/>
      <w:r>
        <w:t>choose</w:t>
      </w:r>
      <w:proofErr w:type="gramEnd"/>
      <w:r>
        <w:t xml:space="preserve"> to decline the item, then the item will be deleted from the database. Admin will also have to include a reason for declining the item reviewed.</w:t>
      </w:r>
    </w:p>
    <w:tbl>
      <w:tblPr>
        <w:tblStyle w:val="TableGrid2"/>
        <w:tblW w:w="8776" w:type="dxa"/>
        <w:tblInd w:w="1147" w:type="dxa"/>
        <w:tblLook w:val="04A0" w:firstRow="1" w:lastRow="0" w:firstColumn="1" w:lastColumn="0" w:noHBand="0" w:noVBand="1"/>
      </w:tblPr>
      <w:tblGrid>
        <w:gridCol w:w="4176"/>
        <w:gridCol w:w="4600"/>
      </w:tblGrid>
      <w:tr w:rsidR="00351FBB" w:rsidRPr="00A749A1" w14:paraId="58E56621" w14:textId="77777777" w:rsidTr="00E953DA">
        <w:trPr>
          <w:trHeight w:val="409"/>
        </w:trPr>
        <w:tc>
          <w:tcPr>
            <w:tcW w:w="4176" w:type="dxa"/>
            <w:shd w:val="clear" w:color="auto" w:fill="000000"/>
            <w:vAlign w:val="center"/>
          </w:tcPr>
          <w:p w14:paraId="339EDBAA" w14:textId="77777777" w:rsidR="00351FBB" w:rsidRPr="00A749A1" w:rsidRDefault="00351FBB" w:rsidP="00E953DA">
            <w:pPr>
              <w:rPr>
                <w:b/>
                <w:bCs/>
              </w:rPr>
            </w:pPr>
            <w:r w:rsidRPr="00A749A1">
              <w:rPr>
                <w:b/>
                <w:bCs/>
              </w:rPr>
              <w:t>Variable</w:t>
            </w:r>
          </w:p>
        </w:tc>
        <w:tc>
          <w:tcPr>
            <w:tcW w:w="4600" w:type="dxa"/>
            <w:shd w:val="clear" w:color="auto" w:fill="000000"/>
            <w:vAlign w:val="center"/>
          </w:tcPr>
          <w:p w14:paraId="705DC898" w14:textId="77777777" w:rsidR="00351FBB" w:rsidRPr="00A749A1" w:rsidRDefault="00351FBB" w:rsidP="00E953DA">
            <w:pPr>
              <w:rPr>
                <w:b/>
                <w:bCs/>
              </w:rPr>
            </w:pPr>
            <w:r w:rsidRPr="00A749A1">
              <w:rPr>
                <w:b/>
                <w:bCs/>
              </w:rPr>
              <w:t>Validation</w:t>
            </w:r>
          </w:p>
        </w:tc>
      </w:tr>
      <w:tr w:rsidR="00351FBB" w:rsidRPr="00A749A1" w14:paraId="14627810" w14:textId="77777777" w:rsidTr="00E953DA">
        <w:trPr>
          <w:trHeight w:val="357"/>
        </w:trPr>
        <w:tc>
          <w:tcPr>
            <w:tcW w:w="4176" w:type="dxa"/>
            <w:vAlign w:val="center"/>
          </w:tcPr>
          <w:p w14:paraId="738BE404" w14:textId="05AA4EEB" w:rsidR="00351FBB" w:rsidRPr="00A749A1" w:rsidRDefault="004353F3" w:rsidP="00E953DA">
            <w:r>
              <w:t>Reason</w:t>
            </w:r>
          </w:p>
        </w:tc>
        <w:tc>
          <w:tcPr>
            <w:tcW w:w="4600" w:type="dxa"/>
            <w:vAlign w:val="center"/>
          </w:tcPr>
          <w:p w14:paraId="0D08599C" w14:textId="636B31C5" w:rsidR="00351FBB" w:rsidRPr="00A749A1" w:rsidRDefault="00351FBB" w:rsidP="004353F3">
            <w:pPr>
              <w:numPr>
                <w:ilvl w:val="0"/>
                <w:numId w:val="16"/>
              </w:numPr>
              <w:ind w:left="331"/>
              <w:contextualSpacing/>
            </w:pPr>
            <w:r w:rsidRPr="00A749A1">
              <w:t>Cannot be empty</w:t>
            </w:r>
            <w:r>
              <w:t>.</w:t>
            </w:r>
          </w:p>
        </w:tc>
      </w:tr>
    </w:tbl>
    <w:p w14:paraId="67013790" w14:textId="7E59161B" w:rsidR="00351FBB" w:rsidRDefault="00351FBB" w:rsidP="00351FBB">
      <w:pPr>
        <w:pStyle w:val="ListParagraph"/>
        <w:spacing w:line="360" w:lineRule="auto"/>
        <w:ind w:left="3306" w:firstLine="294"/>
        <w:rPr>
          <w:sz w:val="20"/>
          <w:szCs w:val="20"/>
        </w:rPr>
      </w:pPr>
    </w:p>
    <w:p w14:paraId="5BB28159" w14:textId="0B6A22F0" w:rsidR="00DF4845" w:rsidRDefault="00A308F5" w:rsidP="00DF4845">
      <w:pPr>
        <w:pStyle w:val="ListParagraph"/>
        <w:numPr>
          <w:ilvl w:val="0"/>
          <w:numId w:val="15"/>
        </w:numPr>
        <w:spacing w:line="360" w:lineRule="auto"/>
        <w:ind w:left="426" w:hanging="426"/>
        <w:jc w:val="both"/>
      </w:pPr>
      <w:r>
        <w:t>View Offered Item</w:t>
      </w:r>
    </w:p>
    <w:p w14:paraId="6A192944" w14:textId="708309B3" w:rsidR="00DF4845" w:rsidRDefault="00A308F5" w:rsidP="00DF4845">
      <w:pPr>
        <w:pStyle w:val="ListParagraph"/>
        <w:numPr>
          <w:ilvl w:val="0"/>
          <w:numId w:val="17"/>
        </w:numPr>
        <w:spacing w:line="360" w:lineRule="auto"/>
        <w:jc w:val="both"/>
      </w:pPr>
      <w:r>
        <w:t xml:space="preserve">As a seller, they could view items that </w:t>
      </w:r>
      <w:proofErr w:type="gramStart"/>
      <w:r>
        <w:t>has</w:t>
      </w:r>
      <w:proofErr w:type="gramEnd"/>
      <w:r>
        <w:t xml:space="preserve"> been offered by the buyers, it will display the item’s name, category, size, initial price </w:t>
      </w:r>
      <w:proofErr w:type="gramStart"/>
      <w:r>
        <w:t>and also</w:t>
      </w:r>
      <w:proofErr w:type="gramEnd"/>
      <w:r>
        <w:t xml:space="preserve"> the offered price.</w:t>
      </w:r>
    </w:p>
    <w:p w14:paraId="3AB20D3C" w14:textId="0D368626" w:rsidR="00DF4845" w:rsidRDefault="00DF4845" w:rsidP="00351FBB">
      <w:pPr>
        <w:pStyle w:val="ListParagraph"/>
        <w:spacing w:line="360" w:lineRule="auto"/>
        <w:ind w:left="3306" w:firstLine="294"/>
        <w:rPr>
          <w:sz w:val="20"/>
          <w:szCs w:val="20"/>
        </w:rPr>
      </w:pPr>
    </w:p>
    <w:p w14:paraId="45ACCC66" w14:textId="03476225" w:rsidR="00E524D8" w:rsidRDefault="00E524D8" w:rsidP="00E524D8">
      <w:pPr>
        <w:pStyle w:val="ListParagraph"/>
        <w:numPr>
          <w:ilvl w:val="0"/>
          <w:numId w:val="15"/>
        </w:numPr>
        <w:spacing w:line="360" w:lineRule="auto"/>
        <w:ind w:left="426" w:hanging="426"/>
        <w:jc w:val="both"/>
      </w:pPr>
      <w:r>
        <w:t xml:space="preserve">Accept </w:t>
      </w:r>
      <w:r w:rsidR="006E4D56">
        <w:t>O</w:t>
      </w:r>
      <w:r>
        <w:t>ffer</w:t>
      </w:r>
    </w:p>
    <w:p w14:paraId="7F6E512E" w14:textId="1A04CB62" w:rsidR="0074751D" w:rsidRDefault="00E524D8" w:rsidP="0074751D">
      <w:pPr>
        <w:pStyle w:val="ListParagraph"/>
        <w:numPr>
          <w:ilvl w:val="0"/>
          <w:numId w:val="17"/>
        </w:numPr>
        <w:spacing w:line="360" w:lineRule="auto"/>
        <w:jc w:val="both"/>
      </w:pPr>
      <w:r>
        <w:t xml:space="preserve">When the seller decides to accept the offer, it will automatically </w:t>
      </w:r>
      <w:r w:rsidR="006E4D56">
        <w:t>create</w:t>
      </w:r>
      <w:r>
        <w:t xml:space="preserve"> an ID for the transaction for being created</w:t>
      </w:r>
      <w:r w:rsidR="006E4D56">
        <w:t xml:space="preserve"> and the item</w:t>
      </w:r>
      <w:r w:rsidR="00E56E11">
        <w:t xml:space="preserve"> and will also save the User ID that </w:t>
      </w:r>
      <w:proofErr w:type="gramStart"/>
      <w:r w:rsidR="00E56E11">
        <w:t>offer</w:t>
      </w:r>
      <w:proofErr w:type="gramEnd"/>
      <w:r w:rsidR="00E56E11">
        <w:t xml:space="preserve"> the item and the item ID itself. It</w:t>
      </w:r>
      <w:r w:rsidR="006E4D56">
        <w:t xml:space="preserve"> will</w:t>
      </w:r>
      <w:r w:rsidR="00E56E11">
        <w:t xml:space="preserve"> also</w:t>
      </w:r>
      <w:r w:rsidR="006E4D56">
        <w:t xml:space="preserve"> be removed from the display</w:t>
      </w:r>
      <w:r w:rsidR="00E56E11">
        <w:t>.</w:t>
      </w:r>
    </w:p>
    <w:p w14:paraId="44FB3C01" w14:textId="77777777" w:rsidR="00E56E11" w:rsidRDefault="00E56E11" w:rsidP="00E56E11">
      <w:pPr>
        <w:pStyle w:val="ListParagraph"/>
        <w:spacing w:line="360" w:lineRule="auto"/>
        <w:ind w:left="1146"/>
        <w:jc w:val="both"/>
      </w:pPr>
    </w:p>
    <w:p w14:paraId="24418262" w14:textId="77777777" w:rsidR="0074751D" w:rsidRDefault="0074751D" w:rsidP="0074751D">
      <w:pPr>
        <w:pStyle w:val="ListParagraph"/>
        <w:numPr>
          <w:ilvl w:val="0"/>
          <w:numId w:val="15"/>
        </w:numPr>
        <w:spacing w:line="360" w:lineRule="auto"/>
        <w:ind w:left="426" w:hanging="426"/>
        <w:jc w:val="both"/>
      </w:pPr>
      <w:r>
        <w:t>Decline Offer</w:t>
      </w:r>
    </w:p>
    <w:p w14:paraId="0033A5B3" w14:textId="6A7F07B8" w:rsidR="0074751D" w:rsidRDefault="0074751D" w:rsidP="0074751D">
      <w:pPr>
        <w:pStyle w:val="ListParagraph"/>
        <w:numPr>
          <w:ilvl w:val="0"/>
          <w:numId w:val="17"/>
        </w:numPr>
        <w:spacing w:line="360" w:lineRule="auto"/>
        <w:jc w:val="both"/>
      </w:pPr>
      <w:r>
        <w:t xml:space="preserve">When the seller decides to decline the offer, The seller </w:t>
      </w:r>
      <w:proofErr w:type="gramStart"/>
      <w:r>
        <w:t>has to</w:t>
      </w:r>
      <w:proofErr w:type="gramEnd"/>
      <w:r>
        <w:t xml:space="preserve"> give a reason for declining the offer. After submitting it, it will automatically remove the item from </w:t>
      </w:r>
      <w:proofErr w:type="gramStart"/>
      <w:r>
        <w:t>offered</w:t>
      </w:r>
      <w:proofErr w:type="gramEnd"/>
      <w:r>
        <w:t xml:space="preserve"> list and the offer will be deleted.</w:t>
      </w:r>
    </w:p>
    <w:tbl>
      <w:tblPr>
        <w:tblStyle w:val="TableGrid2"/>
        <w:tblW w:w="8776" w:type="dxa"/>
        <w:tblInd w:w="1147" w:type="dxa"/>
        <w:tblLook w:val="04A0" w:firstRow="1" w:lastRow="0" w:firstColumn="1" w:lastColumn="0" w:noHBand="0" w:noVBand="1"/>
      </w:tblPr>
      <w:tblGrid>
        <w:gridCol w:w="4176"/>
        <w:gridCol w:w="4600"/>
      </w:tblGrid>
      <w:tr w:rsidR="0074751D" w:rsidRPr="00A749A1" w14:paraId="6B830C8F" w14:textId="77777777" w:rsidTr="00E953DA">
        <w:trPr>
          <w:trHeight w:val="409"/>
        </w:trPr>
        <w:tc>
          <w:tcPr>
            <w:tcW w:w="4176" w:type="dxa"/>
            <w:shd w:val="clear" w:color="auto" w:fill="000000"/>
            <w:vAlign w:val="center"/>
          </w:tcPr>
          <w:p w14:paraId="1D3AC765" w14:textId="77777777" w:rsidR="0074751D" w:rsidRPr="00A749A1" w:rsidRDefault="0074751D" w:rsidP="00E953DA">
            <w:pPr>
              <w:rPr>
                <w:b/>
                <w:bCs/>
              </w:rPr>
            </w:pPr>
            <w:r w:rsidRPr="00A749A1">
              <w:rPr>
                <w:b/>
                <w:bCs/>
              </w:rPr>
              <w:t>Variable</w:t>
            </w:r>
          </w:p>
        </w:tc>
        <w:tc>
          <w:tcPr>
            <w:tcW w:w="4600" w:type="dxa"/>
            <w:shd w:val="clear" w:color="auto" w:fill="000000"/>
            <w:vAlign w:val="center"/>
          </w:tcPr>
          <w:p w14:paraId="73003F23" w14:textId="77777777" w:rsidR="0074751D" w:rsidRPr="00A749A1" w:rsidRDefault="0074751D" w:rsidP="00E953DA">
            <w:pPr>
              <w:rPr>
                <w:b/>
                <w:bCs/>
              </w:rPr>
            </w:pPr>
            <w:r w:rsidRPr="00A749A1">
              <w:rPr>
                <w:b/>
                <w:bCs/>
              </w:rPr>
              <w:t>Validation</w:t>
            </w:r>
          </w:p>
        </w:tc>
      </w:tr>
      <w:tr w:rsidR="0074751D" w:rsidRPr="00A749A1" w14:paraId="0B87E70F" w14:textId="77777777" w:rsidTr="00E953DA">
        <w:trPr>
          <w:trHeight w:val="357"/>
        </w:trPr>
        <w:tc>
          <w:tcPr>
            <w:tcW w:w="4176" w:type="dxa"/>
            <w:vAlign w:val="center"/>
          </w:tcPr>
          <w:p w14:paraId="1D85CB0E" w14:textId="77777777" w:rsidR="0074751D" w:rsidRPr="00A749A1" w:rsidRDefault="0074751D" w:rsidP="00E953DA">
            <w:r>
              <w:t>Reason</w:t>
            </w:r>
          </w:p>
        </w:tc>
        <w:tc>
          <w:tcPr>
            <w:tcW w:w="4600" w:type="dxa"/>
            <w:vAlign w:val="center"/>
          </w:tcPr>
          <w:p w14:paraId="30CB8A5D" w14:textId="77777777" w:rsidR="0074751D" w:rsidRPr="00A749A1" w:rsidRDefault="0074751D" w:rsidP="0074751D">
            <w:pPr>
              <w:numPr>
                <w:ilvl w:val="0"/>
                <w:numId w:val="16"/>
              </w:numPr>
              <w:ind w:left="331"/>
              <w:contextualSpacing/>
            </w:pPr>
            <w:r w:rsidRPr="00A749A1">
              <w:t>Cannot be empty</w:t>
            </w:r>
            <w:r>
              <w:t>.</w:t>
            </w:r>
          </w:p>
        </w:tc>
      </w:tr>
    </w:tbl>
    <w:p w14:paraId="26581C1A" w14:textId="77777777" w:rsidR="0074751D" w:rsidRDefault="0074751D" w:rsidP="0074751D">
      <w:pPr>
        <w:pStyle w:val="ListParagraph"/>
        <w:spacing w:line="360" w:lineRule="auto"/>
        <w:ind w:left="1146"/>
        <w:jc w:val="both"/>
      </w:pPr>
    </w:p>
    <w:p w14:paraId="7C156797" w14:textId="64177B65" w:rsidR="0074751D" w:rsidRDefault="0074751D" w:rsidP="0074751D">
      <w:pPr>
        <w:pStyle w:val="ListParagraph"/>
        <w:numPr>
          <w:ilvl w:val="0"/>
          <w:numId w:val="15"/>
        </w:numPr>
        <w:spacing w:line="360" w:lineRule="auto"/>
        <w:ind w:left="426" w:hanging="426"/>
        <w:jc w:val="both"/>
      </w:pPr>
      <w:r>
        <w:t>Add Item to Wishlist</w:t>
      </w:r>
    </w:p>
    <w:p w14:paraId="5C34090F" w14:textId="53593050" w:rsidR="0074751D" w:rsidRDefault="0074751D" w:rsidP="0074751D">
      <w:pPr>
        <w:pStyle w:val="ListParagraph"/>
        <w:numPr>
          <w:ilvl w:val="0"/>
          <w:numId w:val="17"/>
        </w:numPr>
        <w:spacing w:line="360" w:lineRule="auto"/>
        <w:jc w:val="both"/>
      </w:pPr>
      <w:r>
        <w:t xml:space="preserve">When the buyers are viewing the items, buyers </w:t>
      </w:r>
      <w:proofErr w:type="gramStart"/>
      <w:r>
        <w:t>could</w:t>
      </w:r>
      <w:proofErr w:type="gramEnd"/>
      <w:r>
        <w:t xml:space="preserve"> add the item to </w:t>
      </w:r>
      <w:proofErr w:type="spellStart"/>
      <w:r>
        <w:t>wishlist</w:t>
      </w:r>
      <w:proofErr w:type="spellEnd"/>
      <w:r>
        <w:t xml:space="preserve">. When they add it, it will automatically create an ID for the </w:t>
      </w:r>
      <w:proofErr w:type="spellStart"/>
      <w:r>
        <w:t>wishlist</w:t>
      </w:r>
      <w:proofErr w:type="spellEnd"/>
      <w:r>
        <w:t xml:space="preserve"> itself.</w:t>
      </w:r>
    </w:p>
    <w:p w14:paraId="3852FF5C" w14:textId="631B4E47" w:rsidR="0074751D" w:rsidRDefault="0074751D" w:rsidP="0074751D">
      <w:pPr>
        <w:spacing w:line="360" w:lineRule="auto"/>
        <w:jc w:val="both"/>
      </w:pPr>
    </w:p>
    <w:p w14:paraId="1B8970C8" w14:textId="546DED9A" w:rsidR="0074751D" w:rsidRDefault="0074751D" w:rsidP="0074751D">
      <w:pPr>
        <w:pStyle w:val="ListParagraph"/>
        <w:numPr>
          <w:ilvl w:val="0"/>
          <w:numId w:val="15"/>
        </w:numPr>
        <w:spacing w:line="360" w:lineRule="auto"/>
        <w:ind w:left="426" w:hanging="426"/>
        <w:jc w:val="both"/>
      </w:pPr>
      <w:r>
        <w:t>View Wishlist</w:t>
      </w:r>
    </w:p>
    <w:p w14:paraId="02B8789C" w14:textId="56B81183" w:rsidR="0074751D" w:rsidRDefault="0074751D" w:rsidP="0074751D">
      <w:pPr>
        <w:pStyle w:val="ListParagraph"/>
        <w:numPr>
          <w:ilvl w:val="0"/>
          <w:numId w:val="17"/>
        </w:numPr>
        <w:spacing w:line="360" w:lineRule="auto"/>
        <w:jc w:val="both"/>
      </w:pPr>
      <w:r>
        <w:t xml:space="preserve">Buyers could view the items that they add to </w:t>
      </w:r>
      <w:proofErr w:type="spellStart"/>
      <w:proofErr w:type="gramStart"/>
      <w:r>
        <w:t>wishlist</w:t>
      </w:r>
      <w:proofErr w:type="spellEnd"/>
      <w:proofErr w:type="gramEnd"/>
      <w:r>
        <w:t xml:space="preserve"> by viewing the lists of </w:t>
      </w:r>
      <w:proofErr w:type="spellStart"/>
      <w:r>
        <w:t>wishlist</w:t>
      </w:r>
      <w:proofErr w:type="spellEnd"/>
      <w:r>
        <w:t xml:space="preserve">. Buyers could also simultaneously remove the item from the </w:t>
      </w:r>
      <w:proofErr w:type="spellStart"/>
      <w:r>
        <w:t>wishlist</w:t>
      </w:r>
      <w:proofErr w:type="spellEnd"/>
      <w:r>
        <w:t xml:space="preserve">. </w:t>
      </w:r>
    </w:p>
    <w:p w14:paraId="2996DC2D" w14:textId="77777777" w:rsidR="0074751D" w:rsidRDefault="0074751D" w:rsidP="0074751D">
      <w:pPr>
        <w:spacing w:line="360" w:lineRule="auto"/>
        <w:jc w:val="both"/>
      </w:pPr>
    </w:p>
    <w:p w14:paraId="68E13F2D" w14:textId="77777777" w:rsidR="0074751D" w:rsidRDefault="0074751D" w:rsidP="0074751D">
      <w:pPr>
        <w:spacing w:line="360" w:lineRule="auto"/>
        <w:jc w:val="both"/>
      </w:pPr>
    </w:p>
    <w:p w14:paraId="3F547365" w14:textId="3383348C" w:rsidR="00C32A0E" w:rsidRDefault="00C32A0E" w:rsidP="00C32A0E">
      <w:pPr>
        <w:pStyle w:val="ListParagraph"/>
        <w:numPr>
          <w:ilvl w:val="0"/>
          <w:numId w:val="15"/>
        </w:numPr>
        <w:spacing w:line="360" w:lineRule="auto"/>
        <w:ind w:left="426" w:hanging="426"/>
        <w:jc w:val="both"/>
      </w:pPr>
      <w:r>
        <w:lastRenderedPageBreak/>
        <w:t>Remove Item from Wishlist</w:t>
      </w:r>
    </w:p>
    <w:p w14:paraId="6702DFF5" w14:textId="1ACE9AC6" w:rsidR="00C32A0E" w:rsidRDefault="00C32A0E" w:rsidP="00C32A0E">
      <w:pPr>
        <w:pStyle w:val="ListParagraph"/>
        <w:numPr>
          <w:ilvl w:val="0"/>
          <w:numId w:val="17"/>
        </w:numPr>
        <w:spacing w:line="360" w:lineRule="auto"/>
        <w:jc w:val="both"/>
      </w:pPr>
      <w:r>
        <w:t xml:space="preserve">When the buyer is viewing the </w:t>
      </w:r>
      <w:proofErr w:type="spellStart"/>
      <w:r>
        <w:t>wishlist</w:t>
      </w:r>
      <w:proofErr w:type="spellEnd"/>
      <w:r>
        <w:t xml:space="preserve">, they can remove it from their </w:t>
      </w:r>
      <w:proofErr w:type="spellStart"/>
      <w:r>
        <w:t>wishlist</w:t>
      </w:r>
      <w:proofErr w:type="spellEnd"/>
      <w:r>
        <w:t xml:space="preserve">. When they remove it, it will automatically delete the </w:t>
      </w:r>
      <w:proofErr w:type="spellStart"/>
      <w:r>
        <w:t>wishlist</w:t>
      </w:r>
      <w:proofErr w:type="spellEnd"/>
      <w:r>
        <w:t xml:space="preserve"> from </w:t>
      </w:r>
      <w:proofErr w:type="gramStart"/>
      <w:r>
        <w:t>database</w:t>
      </w:r>
      <w:proofErr w:type="gramEnd"/>
      <w:r>
        <w:t>.</w:t>
      </w:r>
    </w:p>
    <w:p w14:paraId="03145348" w14:textId="77777777" w:rsidR="00C32A0E" w:rsidRDefault="00C32A0E" w:rsidP="00C32A0E">
      <w:pPr>
        <w:pStyle w:val="ListParagraph"/>
        <w:spacing w:line="360" w:lineRule="auto"/>
        <w:ind w:left="1146"/>
        <w:jc w:val="both"/>
      </w:pPr>
    </w:p>
    <w:p w14:paraId="6180DD63" w14:textId="0185899C" w:rsidR="00C32A0E" w:rsidRDefault="00C32A0E" w:rsidP="00C32A0E">
      <w:pPr>
        <w:pStyle w:val="ListParagraph"/>
        <w:numPr>
          <w:ilvl w:val="0"/>
          <w:numId w:val="15"/>
        </w:numPr>
        <w:spacing w:line="360" w:lineRule="auto"/>
        <w:ind w:left="426" w:hanging="426"/>
        <w:jc w:val="both"/>
      </w:pPr>
      <w:r>
        <w:t>View Purchase History</w:t>
      </w:r>
    </w:p>
    <w:p w14:paraId="27BA0E29" w14:textId="28ED6215" w:rsidR="00C32A0E" w:rsidRDefault="00C32A0E" w:rsidP="00C32A0E">
      <w:pPr>
        <w:pStyle w:val="ListParagraph"/>
        <w:numPr>
          <w:ilvl w:val="0"/>
          <w:numId w:val="17"/>
        </w:numPr>
        <w:spacing w:line="360" w:lineRule="auto"/>
        <w:jc w:val="both"/>
      </w:pPr>
      <w:r>
        <w:t xml:space="preserve">When the buyer is viewing the homepage, </w:t>
      </w:r>
      <w:proofErr w:type="gramStart"/>
      <w:r>
        <w:t>buyer</w:t>
      </w:r>
      <w:proofErr w:type="gramEnd"/>
      <w:r>
        <w:t xml:space="preserve"> can view their purchase history by clicking the view history button, it will display the transaction ID, Item’s name, category, size and price.</w:t>
      </w:r>
    </w:p>
    <w:p w14:paraId="484CE1A7" w14:textId="7FA2BC7D" w:rsidR="00605BEA" w:rsidRPr="006A562A" w:rsidRDefault="00605BEA" w:rsidP="00605BEA">
      <w:pPr>
        <w:shd w:val="clear" w:color="auto" w:fill="FFFFFF" w:themeFill="background1"/>
        <w:spacing w:before="240" w:line="360" w:lineRule="auto"/>
        <w:ind w:left="360" w:firstLine="720"/>
        <w:jc w:val="both"/>
      </w:pPr>
      <w:r w:rsidRPr="006A562A">
        <w:t xml:space="preserve">To help you design the program, </w:t>
      </w:r>
      <w:proofErr w:type="spellStart"/>
      <w:r w:rsidR="00C512D2">
        <w:t>Calouself</w:t>
      </w:r>
      <w:proofErr w:type="spellEnd"/>
      <w:r w:rsidR="00A24E48">
        <w:t xml:space="preserve"> </w:t>
      </w:r>
      <w:r w:rsidRPr="006A562A">
        <w:t xml:space="preserve">has already hired </w:t>
      </w:r>
      <w:proofErr w:type="spellStart"/>
      <w:r w:rsidRPr="006A562A">
        <w:t>Mrs.</w:t>
      </w:r>
      <w:r>
        <w:t>Caroline</w:t>
      </w:r>
      <w:proofErr w:type="spellEnd"/>
      <w:r w:rsidRPr="006A562A">
        <w:t>, a System Analyst, to provide you with the design of the program based on the requirement and the business flow above. You can open “</w:t>
      </w:r>
      <w:proofErr w:type="spellStart"/>
      <w:r>
        <w:rPr>
          <w:b/>
          <w:bCs/>
        </w:rPr>
        <w:t>calouself.</w:t>
      </w:r>
      <w:r w:rsidRPr="006A562A">
        <w:rPr>
          <w:b/>
          <w:bCs/>
        </w:rPr>
        <w:t>vpp</w:t>
      </w:r>
      <w:proofErr w:type="spellEnd"/>
      <w:r w:rsidRPr="006A562A">
        <w:t xml:space="preserve">” to view the diagram that was designed by Mr. Budi. As a programmer, </w:t>
      </w:r>
      <w:proofErr w:type="spellStart"/>
      <w:r w:rsidR="00FD58EB">
        <w:t>Calouself</w:t>
      </w:r>
      <w:proofErr w:type="spellEnd"/>
      <w:r w:rsidR="00FD58EB" w:rsidRPr="006A562A">
        <w:t xml:space="preserve"> </w:t>
      </w:r>
      <w:r w:rsidRPr="006A562A">
        <w:t>wants you to develop the application with the following requirement:</w:t>
      </w:r>
    </w:p>
    <w:p w14:paraId="48799FD4"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be built using Java-based Programming with </w:t>
      </w:r>
      <w:r w:rsidRPr="006A562A">
        <w:rPr>
          <w:b/>
          <w:bCs/>
        </w:rPr>
        <w:t>MVC</w:t>
      </w:r>
      <w:r w:rsidRPr="006A562A">
        <w:t xml:space="preserve"> (</w:t>
      </w:r>
      <w:r w:rsidRPr="006A562A">
        <w:rPr>
          <w:b/>
          <w:bCs/>
        </w:rPr>
        <w:t>Model View Controller</w:t>
      </w:r>
      <w:r w:rsidRPr="006A562A">
        <w:t>) architecture for a better development process.</w:t>
      </w:r>
    </w:p>
    <w:p w14:paraId="7CF571E3"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Model</w:t>
      </w:r>
    </w:p>
    <w:p w14:paraId="6F1F048D"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The model layer is responsible for </w:t>
      </w:r>
      <w:r w:rsidRPr="006A562A">
        <w:rPr>
          <w:b/>
          <w:bCs/>
          <w:color w:val="000000"/>
        </w:rPr>
        <w:t>representing concepts</w:t>
      </w:r>
      <w:r w:rsidRPr="006A562A">
        <w:rPr>
          <w:color w:val="000000"/>
        </w:rPr>
        <w:t xml:space="preserve"> in the business or information about the business situation. Besides that, the model layer is also responsible for </w:t>
      </w:r>
      <w:r w:rsidRPr="006A562A">
        <w:rPr>
          <w:b/>
          <w:bCs/>
          <w:color w:val="000000"/>
        </w:rPr>
        <w:t>giving access to the database</w:t>
      </w:r>
      <w:r w:rsidRPr="006A562A">
        <w:rPr>
          <w:color w:val="000000"/>
        </w:rPr>
        <w:t xml:space="preserve"> via its public interfaces to acquiring and manipulating references to preexisting domain objects. </w:t>
      </w:r>
    </w:p>
    <w:p w14:paraId="13FE956E"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View</w:t>
      </w:r>
    </w:p>
    <w:p w14:paraId="28B74859"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View layer, or Presentation Layer, is responsible for showing information to the user and interpreting the user's commands. This layer is the home for </w:t>
      </w:r>
      <w:r w:rsidRPr="006A562A">
        <w:rPr>
          <w:b/>
          <w:bCs/>
          <w:color w:val="000000"/>
        </w:rPr>
        <w:t>all user interfaces</w:t>
      </w:r>
      <w:r w:rsidRPr="006A562A">
        <w:rPr>
          <w:color w:val="000000"/>
        </w:rPr>
        <w:t xml:space="preserve"> in the project.</w:t>
      </w:r>
    </w:p>
    <w:p w14:paraId="1A5F3854"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Controller</w:t>
      </w:r>
    </w:p>
    <w:p w14:paraId="5200B89E"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This layer is responsible for validating all input from the view layer and </w:t>
      </w:r>
      <w:r w:rsidRPr="006A562A">
        <w:rPr>
          <w:b/>
          <w:bCs/>
          <w:color w:val="000000"/>
        </w:rPr>
        <w:t>all business logics</w:t>
      </w:r>
      <w:r w:rsidRPr="006A562A">
        <w:rPr>
          <w:color w:val="000000"/>
        </w:rPr>
        <w:t xml:space="preserve"> are implemented in the controller layer. It is also responsible for </w:t>
      </w:r>
      <w:r w:rsidRPr="006A562A">
        <w:rPr>
          <w:b/>
          <w:color w:val="000000"/>
        </w:rPr>
        <w:t>delegating request</w:t>
      </w:r>
      <w:r w:rsidRPr="006A562A">
        <w:rPr>
          <w:color w:val="000000"/>
        </w:rPr>
        <w:t>s from the user to the lower layer for further processing.</w:t>
      </w:r>
    </w:p>
    <w:p w14:paraId="00B777E5"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Ensure that </w:t>
      </w:r>
      <w:r w:rsidRPr="006A562A">
        <w:rPr>
          <w:b/>
          <w:bCs/>
        </w:rPr>
        <w:t>you didn’t use regex, Java FXML</w:t>
      </w:r>
      <w:r w:rsidRPr="006A562A">
        <w:t xml:space="preserve">, </w:t>
      </w:r>
      <w:r w:rsidRPr="006A562A">
        <w:rPr>
          <w:b/>
          <w:bCs/>
        </w:rPr>
        <w:t>JavaFX Scene Builder</w:t>
      </w:r>
      <w:r w:rsidRPr="006A562A">
        <w:t xml:space="preserve">, or </w:t>
      </w:r>
      <w:r w:rsidRPr="006A562A">
        <w:rPr>
          <w:b/>
          <w:bCs/>
        </w:rPr>
        <w:t>any library used outside the class materials</w:t>
      </w:r>
      <w:r w:rsidRPr="006A562A">
        <w:t xml:space="preserve"> in your project, or </w:t>
      </w:r>
      <w:r w:rsidRPr="006A562A">
        <w:rPr>
          <w:b/>
          <w:bCs/>
        </w:rPr>
        <w:t>it will affect your score.</w:t>
      </w:r>
    </w:p>
    <w:p w14:paraId="197F2E49"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database must be using </w:t>
      </w:r>
      <w:r w:rsidRPr="006A562A">
        <w:rPr>
          <w:b/>
          <w:bCs/>
        </w:rPr>
        <w:t>MySQL.</w:t>
      </w:r>
    </w:p>
    <w:p w14:paraId="3F1F72CC"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have an </w:t>
      </w:r>
      <w:r w:rsidRPr="006A562A">
        <w:rPr>
          <w:b/>
          <w:bCs/>
        </w:rPr>
        <w:t>authenticated user based on roles.</w:t>
      </w:r>
    </w:p>
    <w:p w14:paraId="3483DE01"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w:t>
      </w:r>
      <w:r w:rsidRPr="006A562A">
        <w:rPr>
          <w:b/>
          <w:bCs/>
        </w:rPr>
        <w:t>minimize human error with great user experiences</w:t>
      </w:r>
      <w:r w:rsidRPr="006A562A">
        <w:t>.</w:t>
      </w:r>
    </w:p>
    <w:p w14:paraId="41E89F16"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lastRenderedPageBreak/>
        <w:t xml:space="preserve">The application </w:t>
      </w:r>
      <w:r w:rsidRPr="006A562A">
        <w:rPr>
          <w:b/>
          <w:bCs/>
        </w:rPr>
        <w:t>must be made based on the analysis diagram</w:t>
      </w:r>
      <w:r w:rsidRPr="006A562A">
        <w:t xml:space="preserve"> that was provided by Mrs. Caroline, but you may add additional components to the system based on your assumption.</w:t>
      </w:r>
    </w:p>
    <w:p w14:paraId="142BD6DA"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Documentation for the application:</w:t>
      </w:r>
    </w:p>
    <w:p w14:paraId="70DE2416"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 xml:space="preserve">The guide for using the application in the form of </w:t>
      </w:r>
      <w:r w:rsidRPr="006A562A">
        <w:rPr>
          <w:b/>
          <w:bCs/>
        </w:rPr>
        <w:t>docx</w:t>
      </w:r>
      <w:r w:rsidRPr="006A562A">
        <w:t xml:space="preserve"> </w:t>
      </w:r>
      <w:r w:rsidRPr="006A562A">
        <w:rPr>
          <w:b/>
          <w:bCs/>
        </w:rPr>
        <w:t>(External).</w:t>
      </w:r>
    </w:p>
    <w:p w14:paraId="151B575B"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 xml:space="preserve">Explanation for your code in the form of </w:t>
      </w:r>
      <w:r w:rsidRPr="006A562A">
        <w:rPr>
          <w:b/>
          <w:bCs/>
        </w:rPr>
        <w:t>comment</w:t>
      </w:r>
      <w:r w:rsidRPr="006A562A">
        <w:t xml:space="preserve"> </w:t>
      </w:r>
      <w:r w:rsidRPr="006A562A">
        <w:rPr>
          <w:b/>
          <w:bCs/>
        </w:rPr>
        <w:t>(Internal).</w:t>
      </w:r>
    </w:p>
    <w:p w14:paraId="54F2FF2C"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Any additional assumption that you make to develop the program.</w:t>
      </w:r>
    </w:p>
    <w:p w14:paraId="09340EE8" w14:textId="77777777" w:rsidR="00605BEA" w:rsidRPr="006A562A" w:rsidRDefault="00605BEA" w:rsidP="00605BEA">
      <w:pPr>
        <w:shd w:val="clear" w:color="auto" w:fill="FFFFFF" w:themeFill="background1"/>
        <w:spacing w:line="360" w:lineRule="auto"/>
        <w:contextualSpacing/>
        <w:jc w:val="both"/>
        <w:rPr>
          <w:b/>
        </w:rPr>
      </w:pPr>
    </w:p>
    <w:p w14:paraId="2D2C9E8B" w14:textId="77777777" w:rsidR="00605BEA" w:rsidRPr="006A562A" w:rsidRDefault="00605BEA" w:rsidP="00605BEA">
      <w:pPr>
        <w:shd w:val="clear" w:color="auto" w:fill="FFFFFF" w:themeFill="background1"/>
        <w:jc w:val="center"/>
        <w:rPr>
          <w:sz w:val="28"/>
          <w:szCs w:val="28"/>
        </w:rPr>
      </w:pPr>
      <w:r w:rsidRPr="006A562A">
        <w:rPr>
          <w:b/>
        </w:rPr>
        <w:t>Please ask your teaching assistant if there are any related questions.</w:t>
      </w:r>
    </w:p>
    <w:p w14:paraId="34B010CA" w14:textId="77777777" w:rsidR="00C32A0E" w:rsidRDefault="00C32A0E" w:rsidP="00C32A0E">
      <w:pPr>
        <w:spacing w:line="360" w:lineRule="auto"/>
        <w:jc w:val="both"/>
      </w:pPr>
    </w:p>
    <w:p w14:paraId="1686AE88" w14:textId="773A13AA" w:rsidR="006E4D56" w:rsidRDefault="006E4D56" w:rsidP="006E4D56">
      <w:pPr>
        <w:spacing w:line="360" w:lineRule="auto"/>
        <w:jc w:val="both"/>
      </w:pPr>
    </w:p>
    <w:p w14:paraId="7FC50DBB" w14:textId="77777777" w:rsidR="00E524D8" w:rsidRPr="00B966F0" w:rsidRDefault="00E524D8" w:rsidP="00351FBB">
      <w:pPr>
        <w:pStyle w:val="ListParagraph"/>
        <w:spacing w:line="360" w:lineRule="auto"/>
        <w:ind w:left="3306" w:firstLine="294"/>
        <w:rPr>
          <w:sz w:val="20"/>
          <w:szCs w:val="20"/>
        </w:rPr>
      </w:pPr>
    </w:p>
    <w:p w14:paraId="700116F4" w14:textId="77777777" w:rsidR="00351FBB" w:rsidRPr="00B966F0" w:rsidRDefault="00351FBB" w:rsidP="00B966F0">
      <w:pPr>
        <w:spacing w:line="360" w:lineRule="auto"/>
        <w:rPr>
          <w:sz w:val="20"/>
          <w:szCs w:val="20"/>
        </w:rPr>
      </w:pPr>
    </w:p>
    <w:p w14:paraId="7F555B55" w14:textId="089DD035" w:rsidR="00814A4E" w:rsidRDefault="00814A4E" w:rsidP="00BD7259">
      <w:pPr>
        <w:pStyle w:val="ListParagraph"/>
        <w:spacing w:line="360" w:lineRule="auto"/>
        <w:ind w:left="3306" w:firstLine="294"/>
        <w:rPr>
          <w:b/>
          <w:bCs/>
          <w:i/>
          <w:iCs/>
          <w:sz w:val="20"/>
          <w:szCs w:val="20"/>
        </w:rPr>
      </w:pPr>
    </w:p>
    <w:p w14:paraId="29492C57" w14:textId="77777777" w:rsidR="00814A4E" w:rsidRPr="00BD7259" w:rsidRDefault="00814A4E" w:rsidP="00814A4E">
      <w:pPr>
        <w:pStyle w:val="ListParagraph"/>
        <w:spacing w:line="360" w:lineRule="auto"/>
        <w:ind w:left="3306" w:firstLine="294"/>
        <w:jc w:val="both"/>
        <w:rPr>
          <w:b/>
          <w:bCs/>
          <w:i/>
          <w:iCs/>
          <w:sz w:val="20"/>
          <w:szCs w:val="20"/>
        </w:rPr>
      </w:pPr>
    </w:p>
    <w:p w14:paraId="5088203E" w14:textId="13998FF7" w:rsidR="00AE480A" w:rsidRPr="00EA030E" w:rsidRDefault="00AE480A" w:rsidP="00AE480A">
      <w:pPr>
        <w:keepNext/>
        <w:spacing w:line="360" w:lineRule="auto"/>
        <w:jc w:val="center"/>
      </w:pP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C3D1B" w14:textId="77777777" w:rsidR="00001CAC" w:rsidRDefault="00001CAC" w:rsidP="00273E4A">
      <w:r>
        <w:separator/>
      </w:r>
    </w:p>
  </w:endnote>
  <w:endnote w:type="continuationSeparator" w:id="0">
    <w:p w14:paraId="1C97CE65" w14:textId="77777777" w:rsidR="00001CAC" w:rsidRDefault="00001CA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1C508" w14:textId="77777777" w:rsidR="00001CAC" w:rsidRDefault="00001CAC" w:rsidP="00273E4A">
      <w:r>
        <w:separator/>
      </w:r>
    </w:p>
  </w:footnote>
  <w:footnote w:type="continuationSeparator" w:id="0">
    <w:p w14:paraId="788C6B84" w14:textId="77777777" w:rsidR="00001CAC" w:rsidRDefault="00001CA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6C59C37" w:rsidR="005D0782" w:rsidRDefault="00921049"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FFFFFFFF"/>
    <w:lvl w:ilvl="0" w:tplc="0CC09DD6">
      <w:start w:val="1"/>
      <w:numFmt w:val="bullet"/>
      <w:lvlText w:val="-"/>
      <w:lvlJc w:val="left"/>
      <w:pPr>
        <w:ind w:left="720" w:hanging="360"/>
      </w:pPr>
      <w:rPr>
        <w:rFonts w:ascii="Times New Roman" w:eastAsia="Times New Roman" w:hAnsi="Times New Roman" w:cs="Times New Roman" w:hint="default"/>
      </w:rPr>
    </w:lvl>
    <w:lvl w:ilvl="1" w:tplc="8E6E95A6">
      <w:start w:val="1"/>
      <w:numFmt w:val="bullet"/>
      <w:lvlText w:val="o"/>
      <w:lvlJc w:val="left"/>
      <w:pPr>
        <w:ind w:left="1440" w:hanging="360"/>
      </w:pPr>
      <w:rPr>
        <w:rFonts w:ascii="Courier New" w:hAnsi="Courier New" w:cs="Times New Roman" w:hint="default"/>
      </w:rPr>
    </w:lvl>
    <w:lvl w:ilvl="2" w:tplc="6EC018DA">
      <w:start w:val="1"/>
      <w:numFmt w:val="bullet"/>
      <w:lvlText w:val=""/>
      <w:lvlJc w:val="left"/>
      <w:pPr>
        <w:ind w:left="2160" w:hanging="360"/>
      </w:pPr>
      <w:rPr>
        <w:rFonts w:ascii="Wingdings" w:hAnsi="Wingdings" w:hint="default"/>
      </w:rPr>
    </w:lvl>
    <w:lvl w:ilvl="3" w:tplc="B8B8130C">
      <w:start w:val="1"/>
      <w:numFmt w:val="bullet"/>
      <w:lvlText w:val=""/>
      <w:lvlJc w:val="left"/>
      <w:pPr>
        <w:ind w:left="2880" w:hanging="360"/>
      </w:pPr>
      <w:rPr>
        <w:rFonts w:ascii="Symbol" w:hAnsi="Symbol" w:hint="default"/>
      </w:rPr>
    </w:lvl>
    <w:lvl w:ilvl="4" w:tplc="0D5CC38A">
      <w:start w:val="1"/>
      <w:numFmt w:val="bullet"/>
      <w:lvlText w:val="o"/>
      <w:lvlJc w:val="left"/>
      <w:pPr>
        <w:ind w:left="3600" w:hanging="360"/>
      </w:pPr>
      <w:rPr>
        <w:rFonts w:ascii="Courier New" w:hAnsi="Courier New" w:cs="Times New Roman" w:hint="default"/>
      </w:rPr>
    </w:lvl>
    <w:lvl w:ilvl="5" w:tplc="317E0F02">
      <w:start w:val="1"/>
      <w:numFmt w:val="bullet"/>
      <w:lvlText w:val=""/>
      <w:lvlJc w:val="left"/>
      <w:pPr>
        <w:ind w:left="4320" w:hanging="360"/>
      </w:pPr>
      <w:rPr>
        <w:rFonts w:ascii="Wingdings" w:hAnsi="Wingdings" w:hint="default"/>
      </w:rPr>
    </w:lvl>
    <w:lvl w:ilvl="6" w:tplc="01427BE8">
      <w:start w:val="1"/>
      <w:numFmt w:val="bullet"/>
      <w:lvlText w:val=""/>
      <w:lvlJc w:val="left"/>
      <w:pPr>
        <w:ind w:left="5040" w:hanging="360"/>
      </w:pPr>
      <w:rPr>
        <w:rFonts w:ascii="Symbol" w:hAnsi="Symbol" w:hint="default"/>
      </w:rPr>
    </w:lvl>
    <w:lvl w:ilvl="7" w:tplc="F5F2C5D6">
      <w:start w:val="1"/>
      <w:numFmt w:val="bullet"/>
      <w:lvlText w:val="o"/>
      <w:lvlJc w:val="left"/>
      <w:pPr>
        <w:ind w:left="5760" w:hanging="360"/>
      </w:pPr>
      <w:rPr>
        <w:rFonts w:ascii="Courier New" w:hAnsi="Courier New" w:cs="Times New Roman" w:hint="default"/>
      </w:rPr>
    </w:lvl>
    <w:lvl w:ilvl="8" w:tplc="533C77DA">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67D6"/>
    <w:multiLevelType w:val="hybridMultilevel"/>
    <w:tmpl w:val="FFFFFFFF"/>
    <w:lvl w:ilvl="0" w:tplc="D7FEA706">
      <w:start w:val="1"/>
      <w:numFmt w:val="bullet"/>
      <w:lvlText w:val=""/>
      <w:lvlJc w:val="left"/>
      <w:pPr>
        <w:ind w:left="720" w:hanging="360"/>
      </w:pPr>
      <w:rPr>
        <w:rFonts w:ascii="Wingdings" w:hAnsi="Wingdings" w:hint="default"/>
      </w:rPr>
    </w:lvl>
    <w:lvl w:ilvl="1" w:tplc="2636706A">
      <w:start w:val="1"/>
      <w:numFmt w:val="bullet"/>
      <w:lvlText w:val="o"/>
      <w:lvlJc w:val="left"/>
      <w:pPr>
        <w:ind w:left="1440" w:hanging="360"/>
      </w:pPr>
      <w:rPr>
        <w:rFonts w:ascii="Courier New" w:hAnsi="Courier New" w:cs="Times New Roman" w:hint="default"/>
      </w:rPr>
    </w:lvl>
    <w:lvl w:ilvl="2" w:tplc="1FF2F728">
      <w:start w:val="1"/>
      <w:numFmt w:val="bullet"/>
      <w:lvlText w:val=""/>
      <w:lvlJc w:val="left"/>
      <w:pPr>
        <w:ind w:left="2160" w:hanging="360"/>
      </w:pPr>
      <w:rPr>
        <w:rFonts w:ascii="Wingdings" w:hAnsi="Wingdings" w:hint="default"/>
      </w:rPr>
    </w:lvl>
    <w:lvl w:ilvl="3" w:tplc="481A9B0A">
      <w:start w:val="1"/>
      <w:numFmt w:val="bullet"/>
      <w:lvlText w:val=""/>
      <w:lvlJc w:val="left"/>
      <w:pPr>
        <w:ind w:left="2880" w:hanging="360"/>
      </w:pPr>
      <w:rPr>
        <w:rFonts w:ascii="Symbol" w:hAnsi="Symbol" w:hint="default"/>
      </w:rPr>
    </w:lvl>
    <w:lvl w:ilvl="4" w:tplc="4F747266">
      <w:start w:val="1"/>
      <w:numFmt w:val="bullet"/>
      <w:lvlText w:val="o"/>
      <w:lvlJc w:val="left"/>
      <w:pPr>
        <w:ind w:left="3600" w:hanging="360"/>
      </w:pPr>
      <w:rPr>
        <w:rFonts w:ascii="Courier New" w:hAnsi="Courier New" w:cs="Times New Roman" w:hint="default"/>
      </w:rPr>
    </w:lvl>
    <w:lvl w:ilvl="5" w:tplc="3118ECD4">
      <w:start w:val="1"/>
      <w:numFmt w:val="bullet"/>
      <w:lvlText w:val=""/>
      <w:lvlJc w:val="left"/>
      <w:pPr>
        <w:ind w:left="4320" w:hanging="360"/>
      </w:pPr>
      <w:rPr>
        <w:rFonts w:ascii="Wingdings" w:hAnsi="Wingdings" w:hint="default"/>
      </w:rPr>
    </w:lvl>
    <w:lvl w:ilvl="6" w:tplc="133ADD28">
      <w:start w:val="1"/>
      <w:numFmt w:val="bullet"/>
      <w:lvlText w:val=""/>
      <w:lvlJc w:val="left"/>
      <w:pPr>
        <w:ind w:left="5040" w:hanging="360"/>
      </w:pPr>
      <w:rPr>
        <w:rFonts w:ascii="Symbol" w:hAnsi="Symbol" w:hint="default"/>
      </w:rPr>
    </w:lvl>
    <w:lvl w:ilvl="7" w:tplc="C3F07CE6">
      <w:start w:val="1"/>
      <w:numFmt w:val="bullet"/>
      <w:lvlText w:val="o"/>
      <w:lvlJc w:val="left"/>
      <w:pPr>
        <w:ind w:left="5760" w:hanging="360"/>
      </w:pPr>
      <w:rPr>
        <w:rFonts w:ascii="Courier New" w:hAnsi="Courier New" w:cs="Times New Roman" w:hint="default"/>
      </w:rPr>
    </w:lvl>
    <w:lvl w:ilvl="8" w:tplc="1CE03D84">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9D584B"/>
    <w:multiLevelType w:val="hybridMultilevel"/>
    <w:tmpl w:val="FFFFFFFF"/>
    <w:lvl w:ilvl="0" w:tplc="6764C056">
      <w:start w:val="1"/>
      <w:numFmt w:val="bullet"/>
      <w:lvlText w:val=""/>
      <w:lvlJc w:val="left"/>
      <w:pPr>
        <w:ind w:left="720" w:hanging="360"/>
      </w:pPr>
      <w:rPr>
        <w:rFonts w:ascii="Wingdings" w:hAnsi="Wingdings" w:hint="default"/>
      </w:rPr>
    </w:lvl>
    <w:lvl w:ilvl="1" w:tplc="3CA6260E">
      <w:start w:val="1"/>
      <w:numFmt w:val="bullet"/>
      <w:lvlText w:val="o"/>
      <w:lvlJc w:val="left"/>
      <w:pPr>
        <w:ind w:left="1440" w:hanging="360"/>
      </w:pPr>
      <w:rPr>
        <w:rFonts w:ascii="Courier New" w:hAnsi="Courier New" w:cs="Times New Roman" w:hint="default"/>
      </w:rPr>
    </w:lvl>
    <w:lvl w:ilvl="2" w:tplc="5D98016E">
      <w:start w:val="1"/>
      <w:numFmt w:val="bullet"/>
      <w:lvlText w:val=""/>
      <w:lvlJc w:val="left"/>
      <w:pPr>
        <w:ind w:left="2160" w:hanging="360"/>
      </w:pPr>
      <w:rPr>
        <w:rFonts w:ascii="Wingdings" w:hAnsi="Wingdings" w:hint="default"/>
      </w:rPr>
    </w:lvl>
    <w:lvl w:ilvl="3" w:tplc="4CA4B9D6">
      <w:start w:val="1"/>
      <w:numFmt w:val="bullet"/>
      <w:lvlText w:val=""/>
      <w:lvlJc w:val="left"/>
      <w:pPr>
        <w:ind w:left="2880" w:hanging="360"/>
      </w:pPr>
      <w:rPr>
        <w:rFonts w:ascii="Symbol" w:hAnsi="Symbol" w:hint="default"/>
      </w:rPr>
    </w:lvl>
    <w:lvl w:ilvl="4" w:tplc="BA2E14DE">
      <w:start w:val="1"/>
      <w:numFmt w:val="bullet"/>
      <w:lvlText w:val="o"/>
      <w:lvlJc w:val="left"/>
      <w:pPr>
        <w:ind w:left="3600" w:hanging="360"/>
      </w:pPr>
      <w:rPr>
        <w:rFonts w:ascii="Courier New" w:hAnsi="Courier New" w:cs="Times New Roman" w:hint="default"/>
      </w:rPr>
    </w:lvl>
    <w:lvl w:ilvl="5" w:tplc="05585350">
      <w:start w:val="1"/>
      <w:numFmt w:val="bullet"/>
      <w:lvlText w:val=""/>
      <w:lvlJc w:val="left"/>
      <w:pPr>
        <w:ind w:left="4320" w:hanging="360"/>
      </w:pPr>
      <w:rPr>
        <w:rFonts w:ascii="Wingdings" w:hAnsi="Wingdings" w:hint="default"/>
      </w:rPr>
    </w:lvl>
    <w:lvl w:ilvl="6" w:tplc="9DF67B90">
      <w:start w:val="1"/>
      <w:numFmt w:val="bullet"/>
      <w:lvlText w:val=""/>
      <w:lvlJc w:val="left"/>
      <w:pPr>
        <w:ind w:left="5040" w:hanging="360"/>
      </w:pPr>
      <w:rPr>
        <w:rFonts w:ascii="Symbol" w:hAnsi="Symbol" w:hint="default"/>
      </w:rPr>
    </w:lvl>
    <w:lvl w:ilvl="7" w:tplc="CFCE897C">
      <w:start w:val="1"/>
      <w:numFmt w:val="bullet"/>
      <w:lvlText w:val="o"/>
      <w:lvlJc w:val="left"/>
      <w:pPr>
        <w:ind w:left="5760" w:hanging="360"/>
      </w:pPr>
      <w:rPr>
        <w:rFonts w:ascii="Courier New" w:hAnsi="Courier New" w:cs="Times New Roman" w:hint="default"/>
      </w:rPr>
    </w:lvl>
    <w:lvl w:ilvl="8" w:tplc="C664705C">
      <w:start w:val="1"/>
      <w:numFmt w:val="bullet"/>
      <w:lvlText w:val=""/>
      <w:lvlJc w:val="left"/>
      <w:pPr>
        <w:ind w:left="6480" w:hanging="360"/>
      </w:pPr>
      <w:rPr>
        <w:rFonts w:ascii="Wingdings" w:hAnsi="Wingdings" w:hint="default"/>
      </w:rPr>
    </w:lvl>
  </w:abstractNum>
  <w:abstractNum w:abstractNumId="7" w15:restartNumberingAfterBreak="0">
    <w:nsid w:val="26BD557C"/>
    <w:multiLevelType w:val="hybridMultilevel"/>
    <w:tmpl w:val="5C40949E"/>
    <w:lvl w:ilvl="0" w:tplc="38090003">
      <w:start w:val="1"/>
      <w:numFmt w:val="bullet"/>
      <w:lvlText w:val="o"/>
      <w:lvlJc w:val="left"/>
      <w:pPr>
        <w:ind w:left="1146" w:hanging="360"/>
      </w:pPr>
      <w:rPr>
        <w:rFonts w:ascii="Courier New" w:hAnsi="Courier New" w:cs="Courier New"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4C823BF"/>
    <w:multiLevelType w:val="hybridMultilevel"/>
    <w:tmpl w:val="FFFFFFFF"/>
    <w:lvl w:ilvl="0" w:tplc="05DE6636">
      <w:start w:val="1"/>
      <w:numFmt w:val="bullet"/>
      <w:lvlText w:val=""/>
      <w:lvlJc w:val="left"/>
      <w:pPr>
        <w:ind w:left="360" w:hanging="360"/>
      </w:pPr>
      <w:rPr>
        <w:rFonts w:ascii="Symbol" w:hAnsi="Symbol" w:hint="default"/>
      </w:rPr>
    </w:lvl>
    <w:lvl w:ilvl="1" w:tplc="9BEC2D6E">
      <w:start w:val="1"/>
      <w:numFmt w:val="bullet"/>
      <w:lvlText w:val="o"/>
      <w:lvlJc w:val="left"/>
      <w:pPr>
        <w:ind w:left="1080" w:hanging="360"/>
      </w:pPr>
      <w:rPr>
        <w:rFonts w:ascii="Courier New" w:hAnsi="Courier New" w:cs="Times New Roman" w:hint="default"/>
      </w:rPr>
    </w:lvl>
    <w:lvl w:ilvl="2" w:tplc="64D49554">
      <w:start w:val="1"/>
      <w:numFmt w:val="bullet"/>
      <w:lvlText w:val=""/>
      <w:lvlJc w:val="left"/>
      <w:pPr>
        <w:ind w:left="1800" w:hanging="360"/>
      </w:pPr>
      <w:rPr>
        <w:rFonts w:ascii="Wingdings" w:hAnsi="Wingdings" w:hint="default"/>
      </w:rPr>
    </w:lvl>
    <w:lvl w:ilvl="3" w:tplc="1B6EC8F6">
      <w:start w:val="1"/>
      <w:numFmt w:val="bullet"/>
      <w:lvlText w:val=""/>
      <w:lvlJc w:val="left"/>
      <w:pPr>
        <w:ind w:left="2520" w:hanging="360"/>
      </w:pPr>
      <w:rPr>
        <w:rFonts w:ascii="Symbol" w:hAnsi="Symbol" w:hint="default"/>
      </w:rPr>
    </w:lvl>
    <w:lvl w:ilvl="4" w:tplc="4266BBB6">
      <w:start w:val="1"/>
      <w:numFmt w:val="bullet"/>
      <w:lvlText w:val="o"/>
      <w:lvlJc w:val="left"/>
      <w:pPr>
        <w:ind w:left="3240" w:hanging="360"/>
      </w:pPr>
      <w:rPr>
        <w:rFonts w:ascii="Courier New" w:hAnsi="Courier New" w:cs="Times New Roman" w:hint="default"/>
      </w:rPr>
    </w:lvl>
    <w:lvl w:ilvl="5" w:tplc="C750D74E">
      <w:start w:val="1"/>
      <w:numFmt w:val="bullet"/>
      <w:lvlText w:val=""/>
      <w:lvlJc w:val="left"/>
      <w:pPr>
        <w:ind w:left="3960" w:hanging="360"/>
      </w:pPr>
      <w:rPr>
        <w:rFonts w:ascii="Wingdings" w:hAnsi="Wingdings" w:hint="default"/>
      </w:rPr>
    </w:lvl>
    <w:lvl w:ilvl="6" w:tplc="53E29D22">
      <w:start w:val="1"/>
      <w:numFmt w:val="bullet"/>
      <w:lvlText w:val=""/>
      <w:lvlJc w:val="left"/>
      <w:pPr>
        <w:ind w:left="4680" w:hanging="360"/>
      </w:pPr>
      <w:rPr>
        <w:rFonts w:ascii="Symbol" w:hAnsi="Symbol" w:hint="default"/>
      </w:rPr>
    </w:lvl>
    <w:lvl w:ilvl="7" w:tplc="B5EEE58C">
      <w:start w:val="1"/>
      <w:numFmt w:val="bullet"/>
      <w:lvlText w:val="o"/>
      <w:lvlJc w:val="left"/>
      <w:pPr>
        <w:ind w:left="5400" w:hanging="360"/>
      </w:pPr>
      <w:rPr>
        <w:rFonts w:ascii="Courier New" w:hAnsi="Courier New" w:cs="Times New Roman" w:hint="default"/>
      </w:rPr>
    </w:lvl>
    <w:lvl w:ilvl="8" w:tplc="AE740A26">
      <w:start w:val="1"/>
      <w:numFmt w:val="bullet"/>
      <w:lvlText w:val=""/>
      <w:lvlJc w:val="left"/>
      <w:pPr>
        <w:ind w:left="612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3258818">
    <w:abstractNumId w:val="2"/>
  </w:num>
  <w:num w:numId="2" w16cid:durableId="932514520">
    <w:abstractNumId w:val="8"/>
  </w:num>
  <w:num w:numId="3" w16cid:durableId="1478299511">
    <w:abstractNumId w:val="13"/>
  </w:num>
  <w:num w:numId="4" w16cid:durableId="1184514238">
    <w:abstractNumId w:val="9"/>
  </w:num>
  <w:num w:numId="5" w16cid:durableId="383020524">
    <w:abstractNumId w:val="15"/>
  </w:num>
  <w:num w:numId="6" w16cid:durableId="405033384">
    <w:abstractNumId w:val="12"/>
  </w:num>
  <w:num w:numId="7" w16cid:durableId="1502546484">
    <w:abstractNumId w:val="16"/>
  </w:num>
  <w:num w:numId="8" w16cid:durableId="425154029">
    <w:abstractNumId w:val="0"/>
  </w:num>
  <w:num w:numId="9" w16cid:durableId="929853540">
    <w:abstractNumId w:val="5"/>
  </w:num>
  <w:num w:numId="10" w16cid:durableId="38444780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4775806">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3312064">
    <w:abstractNumId w:val="11"/>
  </w:num>
  <w:num w:numId="13" w16cid:durableId="1111969890">
    <w:abstractNumId w:val="18"/>
  </w:num>
  <w:num w:numId="14" w16cid:durableId="1257518752">
    <w:abstractNumId w:val="3"/>
  </w:num>
  <w:num w:numId="15" w16cid:durableId="1947075096">
    <w:abstractNumId w:val="10"/>
  </w:num>
  <w:num w:numId="16" w16cid:durableId="1159266378">
    <w:abstractNumId w:val="1"/>
  </w:num>
  <w:num w:numId="17" w16cid:durableId="1960139035">
    <w:abstractNumId w:val="7"/>
  </w:num>
  <w:num w:numId="18" w16cid:durableId="1904563444">
    <w:abstractNumId w:val="14"/>
  </w:num>
  <w:num w:numId="19" w16cid:durableId="1924683523">
    <w:abstractNumId w:val="6"/>
  </w:num>
  <w:num w:numId="20" w16cid:durableId="73704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CAC"/>
    <w:rsid w:val="00017069"/>
    <w:rsid w:val="00020F10"/>
    <w:rsid w:val="00025693"/>
    <w:rsid w:val="00051154"/>
    <w:rsid w:val="00061830"/>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440D"/>
    <w:rsid w:val="00145C2E"/>
    <w:rsid w:val="00150E94"/>
    <w:rsid w:val="00151847"/>
    <w:rsid w:val="001518D2"/>
    <w:rsid w:val="00151E17"/>
    <w:rsid w:val="00156677"/>
    <w:rsid w:val="0015698F"/>
    <w:rsid w:val="00157BCF"/>
    <w:rsid w:val="00167F32"/>
    <w:rsid w:val="00183F26"/>
    <w:rsid w:val="001955A6"/>
    <w:rsid w:val="001A24F5"/>
    <w:rsid w:val="001A300E"/>
    <w:rsid w:val="001B3A2E"/>
    <w:rsid w:val="001B459D"/>
    <w:rsid w:val="001C2BC0"/>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0BF3"/>
    <w:rsid w:val="003432E6"/>
    <w:rsid w:val="0034373A"/>
    <w:rsid w:val="003439D3"/>
    <w:rsid w:val="00345281"/>
    <w:rsid w:val="00351FBB"/>
    <w:rsid w:val="003526C4"/>
    <w:rsid w:val="0036420F"/>
    <w:rsid w:val="0036669F"/>
    <w:rsid w:val="00366844"/>
    <w:rsid w:val="00367BDE"/>
    <w:rsid w:val="0037553B"/>
    <w:rsid w:val="0038376D"/>
    <w:rsid w:val="00384C7B"/>
    <w:rsid w:val="00387D06"/>
    <w:rsid w:val="00391027"/>
    <w:rsid w:val="00395A8E"/>
    <w:rsid w:val="003A1788"/>
    <w:rsid w:val="003A3C81"/>
    <w:rsid w:val="003B1D05"/>
    <w:rsid w:val="003B22F4"/>
    <w:rsid w:val="003B27CC"/>
    <w:rsid w:val="003B5F77"/>
    <w:rsid w:val="003C00E8"/>
    <w:rsid w:val="003C07AD"/>
    <w:rsid w:val="003C0A29"/>
    <w:rsid w:val="003C1CE6"/>
    <w:rsid w:val="003D7084"/>
    <w:rsid w:val="003E1329"/>
    <w:rsid w:val="003E5642"/>
    <w:rsid w:val="003F178A"/>
    <w:rsid w:val="003F71D2"/>
    <w:rsid w:val="00401B43"/>
    <w:rsid w:val="0040224E"/>
    <w:rsid w:val="004074A1"/>
    <w:rsid w:val="00410B1A"/>
    <w:rsid w:val="00420AFF"/>
    <w:rsid w:val="00422134"/>
    <w:rsid w:val="00434FFC"/>
    <w:rsid w:val="004353F3"/>
    <w:rsid w:val="00446550"/>
    <w:rsid w:val="00446D31"/>
    <w:rsid w:val="00450667"/>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C6D23"/>
    <w:rsid w:val="004D176C"/>
    <w:rsid w:val="004E7352"/>
    <w:rsid w:val="004F153B"/>
    <w:rsid w:val="00510108"/>
    <w:rsid w:val="00512D66"/>
    <w:rsid w:val="00520E03"/>
    <w:rsid w:val="005314B7"/>
    <w:rsid w:val="00535DA7"/>
    <w:rsid w:val="0054150E"/>
    <w:rsid w:val="00542F38"/>
    <w:rsid w:val="005447D7"/>
    <w:rsid w:val="0055410B"/>
    <w:rsid w:val="00556E41"/>
    <w:rsid w:val="00564AAB"/>
    <w:rsid w:val="00571B72"/>
    <w:rsid w:val="00582417"/>
    <w:rsid w:val="00582E4C"/>
    <w:rsid w:val="005A072D"/>
    <w:rsid w:val="005A32DD"/>
    <w:rsid w:val="005B07D4"/>
    <w:rsid w:val="005B3392"/>
    <w:rsid w:val="005B66A9"/>
    <w:rsid w:val="005C0827"/>
    <w:rsid w:val="005C156C"/>
    <w:rsid w:val="005C19B6"/>
    <w:rsid w:val="005D0782"/>
    <w:rsid w:val="005E31C4"/>
    <w:rsid w:val="005F089E"/>
    <w:rsid w:val="005F47E6"/>
    <w:rsid w:val="005F794B"/>
    <w:rsid w:val="0060201C"/>
    <w:rsid w:val="0060486C"/>
    <w:rsid w:val="00605BEA"/>
    <w:rsid w:val="006077FC"/>
    <w:rsid w:val="006249FA"/>
    <w:rsid w:val="00631671"/>
    <w:rsid w:val="00635EE5"/>
    <w:rsid w:val="00643F75"/>
    <w:rsid w:val="0064517F"/>
    <w:rsid w:val="00664137"/>
    <w:rsid w:val="0067443D"/>
    <w:rsid w:val="0067791B"/>
    <w:rsid w:val="00687E50"/>
    <w:rsid w:val="006929C3"/>
    <w:rsid w:val="006D36BC"/>
    <w:rsid w:val="006E4D56"/>
    <w:rsid w:val="006F4D80"/>
    <w:rsid w:val="00701ECA"/>
    <w:rsid w:val="007052E0"/>
    <w:rsid w:val="00706DD9"/>
    <w:rsid w:val="0071363F"/>
    <w:rsid w:val="00720962"/>
    <w:rsid w:val="0072245D"/>
    <w:rsid w:val="00737595"/>
    <w:rsid w:val="007411A7"/>
    <w:rsid w:val="00746E6F"/>
    <w:rsid w:val="0074751D"/>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03D98"/>
    <w:rsid w:val="00810737"/>
    <w:rsid w:val="00811C48"/>
    <w:rsid w:val="00812343"/>
    <w:rsid w:val="00814A4E"/>
    <w:rsid w:val="00815DB3"/>
    <w:rsid w:val="008265F8"/>
    <w:rsid w:val="0083459F"/>
    <w:rsid w:val="0083780E"/>
    <w:rsid w:val="008674E6"/>
    <w:rsid w:val="00876001"/>
    <w:rsid w:val="00876A58"/>
    <w:rsid w:val="0089053D"/>
    <w:rsid w:val="00892540"/>
    <w:rsid w:val="008939EF"/>
    <w:rsid w:val="00894072"/>
    <w:rsid w:val="00895B8D"/>
    <w:rsid w:val="008B08C6"/>
    <w:rsid w:val="008B14C4"/>
    <w:rsid w:val="008B212E"/>
    <w:rsid w:val="008B3E7F"/>
    <w:rsid w:val="008B7541"/>
    <w:rsid w:val="008C1A4A"/>
    <w:rsid w:val="008C6276"/>
    <w:rsid w:val="008D1B94"/>
    <w:rsid w:val="008D411F"/>
    <w:rsid w:val="008F740C"/>
    <w:rsid w:val="009010C1"/>
    <w:rsid w:val="00901A30"/>
    <w:rsid w:val="00901FE2"/>
    <w:rsid w:val="0090372F"/>
    <w:rsid w:val="00915708"/>
    <w:rsid w:val="00921049"/>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6007"/>
    <w:rsid w:val="00A0789A"/>
    <w:rsid w:val="00A1473C"/>
    <w:rsid w:val="00A24E48"/>
    <w:rsid w:val="00A27FFE"/>
    <w:rsid w:val="00A308F5"/>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0FD4"/>
    <w:rsid w:val="00AF264E"/>
    <w:rsid w:val="00AF338E"/>
    <w:rsid w:val="00B04C4C"/>
    <w:rsid w:val="00B1664E"/>
    <w:rsid w:val="00B17AD5"/>
    <w:rsid w:val="00B20034"/>
    <w:rsid w:val="00B212C7"/>
    <w:rsid w:val="00B25A20"/>
    <w:rsid w:val="00B3303D"/>
    <w:rsid w:val="00B36225"/>
    <w:rsid w:val="00B422C8"/>
    <w:rsid w:val="00B440FB"/>
    <w:rsid w:val="00B46313"/>
    <w:rsid w:val="00B4674F"/>
    <w:rsid w:val="00B517FB"/>
    <w:rsid w:val="00B67595"/>
    <w:rsid w:val="00B7140C"/>
    <w:rsid w:val="00B81979"/>
    <w:rsid w:val="00B81FFC"/>
    <w:rsid w:val="00B948DA"/>
    <w:rsid w:val="00B9609E"/>
    <w:rsid w:val="00B966F0"/>
    <w:rsid w:val="00BA24DA"/>
    <w:rsid w:val="00BB24D5"/>
    <w:rsid w:val="00BC18A9"/>
    <w:rsid w:val="00BC33CE"/>
    <w:rsid w:val="00BC6DE8"/>
    <w:rsid w:val="00BD7259"/>
    <w:rsid w:val="00BE0705"/>
    <w:rsid w:val="00BF2997"/>
    <w:rsid w:val="00BF7C45"/>
    <w:rsid w:val="00C014A1"/>
    <w:rsid w:val="00C15FA6"/>
    <w:rsid w:val="00C21896"/>
    <w:rsid w:val="00C25F66"/>
    <w:rsid w:val="00C32A0E"/>
    <w:rsid w:val="00C44051"/>
    <w:rsid w:val="00C512D2"/>
    <w:rsid w:val="00C525FC"/>
    <w:rsid w:val="00C56C03"/>
    <w:rsid w:val="00C57A8A"/>
    <w:rsid w:val="00C57FE8"/>
    <w:rsid w:val="00C62640"/>
    <w:rsid w:val="00C64E6B"/>
    <w:rsid w:val="00C6549A"/>
    <w:rsid w:val="00C741E7"/>
    <w:rsid w:val="00C8040C"/>
    <w:rsid w:val="00C8483C"/>
    <w:rsid w:val="00C85ABB"/>
    <w:rsid w:val="00C915BF"/>
    <w:rsid w:val="00CA2529"/>
    <w:rsid w:val="00CA3C73"/>
    <w:rsid w:val="00CB3B33"/>
    <w:rsid w:val="00CB40B2"/>
    <w:rsid w:val="00CB736B"/>
    <w:rsid w:val="00CD0A8B"/>
    <w:rsid w:val="00CD16AC"/>
    <w:rsid w:val="00CD64BC"/>
    <w:rsid w:val="00CF11B0"/>
    <w:rsid w:val="00D121E5"/>
    <w:rsid w:val="00D15325"/>
    <w:rsid w:val="00D22C95"/>
    <w:rsid w:val="00D30822"/>
    <w:rsid w:val="00D33F3B"/>
    <w:rsid w:val="00D34186"/>
    <w:rsid w:val="00D3685C"/>
    <w:rsid w:val="00D37E0D"/>
    <w:rsid w:val="00D47C75"/>
    <w:rsid w:val="00D60A6D"/>
    <w:rsid w:val="00D67DFC"/>
    <w:rsid w:val="00D95498"/>
    <w:rsid w:val="00D95848"/>
    <w:rsid w:val="00D97C52"/>
    <w:rsid w:val="00DA37BD"/>
    <w:rsid w:val="00DA4A85"/>
    <w:rsid w:val="00DB0A75"/>
    <w:rsid w:val="00DB2313"/>
    <w:rsid w:val="00DC4B9D"/>
    <w:rsid w:val="00DC700A"/>
    <w:rsid w:val="00DE2FA6"/>
    <w:rsid w:val="00DF2179"/>
    <w:rsid w:val="00DF224B"/>
    <w:rsid w:val="00DF4845"/>
    <w:rsid w:val="00DF718C"/>
    <w:rsid w:val="00E0375C"/>
    <w:rsid w:val="00E03DA9"/>
    <w:rsid w:val="00E047D9"/>
    <w:rsid w:val="00E22E10"/>
    <w:rsid w:val="00E335DA"/>
    <w:rsid w:val="00E36B77"/>
    <w:rsid w:val="00E36EA8"/>
    <w:rsid w:val="00E502A7"/>
    <w:rsid w:val="00E524D8"/>
    <w:rsid w:val="00E56E11"/>
    <w:rsid w:val="00E642BF"/>
    <w:rsid w:val="00E660C4"/>
    <w:rsid w:val="00E77061"/>
    <w:rsid w:val="00E83F0C"/>
    <w:rsid w:val="00EA030E"/>
    <w:rsid w:val="00EA7BDF"/>
    <w:rsid w:val="00EB5190"/>
    <w:rsid w:val="00EB7CD4"/>
    <w:rsid w:val="00ED5890"/>
    <w:rsid w:val="00EE68E4"/>
    <w:rsid w:val="00EE6BCA"/>
    <w:rsid w:val="00EF0516"/>
    <w:rsid w:val="00EF17AC"/>
    <w:rsid w:val="00F054C4"/>
    <w:rsid w:val="00F11F77"/>
    <w:rsid w:val="00F216FE"/>
    <w:rsid w:val="00F22A92"/>
    <w:rsid w:val="00F23967"/>
    <w:rsid w:val="00F2595B"/>
    <w:rsid w:val="00F36E33"/>
    <w:rsid w:val="00F53807"/>
    <w:rsid w:val="00F575C4"/>
    <w:rsid w:val="00F70B8B"/>
    <w:rsid w:val="00F712CE"/>
    <w:rsid w:val="00F80742"/>
    <w:rsid w:val="00F8375F"/>
    <w:rsid w:val="00F866D6"/>
    <w:rsid w:val="00F92A52"/>
    <w:rsid w:val="00F955DA"/>
    <w:rsid w:val="00FA41A2"/>
    <w:rsid w:val="00FB1478"/>
    <w:rsid w:val="00FB4BB8"/>
    <w:rsid w:val="00FC245F"/>
    <w:rsid w:val="00FD4AB7"/>
    <w:rsid w:val="00FD58EB"/>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DE"/>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table" w:customStyle="1" w:styleId="TableGrid2">
    <w:name w:val="Table Grid2"/>
    <w:basedOn w:val="TableNormal"/>
    <w:next w:val="TableGrid"/>
    <w:uiPriority w:val="59"/>
    <w:rsid w:val="00746E6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262</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Riccardo .</cp:lastModifiedBy>
  <cp:revision>50</cp:revision>
  <dcterms:created xsi:type="dcterms:W3CDTF">2024-07-09T05:02:00Z</dcterms:created>
  <dcterms:modified xsi:type="dcterms:W3CDTF">2024-08-16T02:58:00Z</dcterms:modified>
</cp:coreProperties>
</file>